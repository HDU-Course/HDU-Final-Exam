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96F" w:rsidRPr="004C2AC7" w:rsidRDefault="0099296F" w:rsidP="000D7B31">
      <w:pPr>
        <w:adjustRightInd w:val="0"/>
        <w:snapToGrid w:val="0"/>
        <w:spacing w:line="240" w:lineRule="atLeast"/>
        <w:jc w:val="center"/>
        <w:rPr>
          <w:rFonts w:eastAsia="黑体"/>
          <w:b/>
          <w:color w:val="000000"/>
          <w:sz w:val="30"/>
        </w:rPr>
      </w:pPr>
      <w:r w:rsidRPr="004C2AC7">
        <w:rPr>
          <w:rFonts w:eastAsia="黑体" w:hint="eastAsia"/>
          <w:b/>
          <w:color w:val="000000"/>
          <w:sz w:val="30"/>
        </w:rPr>
        <w:t>杭州电子科技大学学生考试卷（</w:t>
      </w:r>
      <w:r w:rsidRPr="004C2AC7">
        <w:rPr>
          <w:rFonts w:eastAsia="黑体"/>
          <w:b/>
          <w:color w:val="000000"/>
          <w:sz w:val="30"/>
        </w:rPr>
        <w:t xml:space="preserve"> A </w:t>
      </w:r>
      <w:r w:rsidRPr="004C2AC7">
        <w:rPr>
          <w:rFonts w:eastAsia="黑体" w:hint="eastAsia"/>
          <w:b/>
          <w:color w:val="000000"/>
          <w:sz w:val="30"/>
        </w:rPr>
        <w:t>）卷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80"/>
        <w:gridCol w:w="1620"/>
        <w:gridCol w:w="1080"/>
        <w:gridCol w:w="900"/>
        <w:gridCol w:w="180"/>
        <w:gridCol w:w="720"/>
        <w:gridCol w:w="900"/>
        <w:gridCol w:w="900"/>
        <w:gridCol w:w="1800"/>
      </w:tblGrid>
      <w:tr w:rsidR="0099296F" w:rsidRPr="004C2AC7">
        <w:trPr>
          <w:trHeight w:val="448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考试课程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szCs w:val="21"/>
              </w:rPr>
              <w:t>程序设计基础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考试日期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7D16D2"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/>
                <w:b/>
                <w:bCs/>
                <w:color w:val="000000"/>
                <w:szCs w:val="21"/>
              </w:rPr>
              <w:t>201</w:t>
            </w:r>
            <w:r>
              <w:rPr>
                <w:rFonts w:ascii="黑体" w:eastAsia="黑体"/>
                <w:b/>
                <w:bCs/>
                <w:color w:val="000000"/>
                <w:szCs w:val="21"/>
              </w:rPr>
              <w:t>5</w:t>
            </w: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年</w:t>
            </w:r>
            <w:r>
              <w:rPr>
                <w:rFonts w:ascii="黑体" w:eastAsia="黑体"/>
                <w:b/>
                <w:bCs/>
                <w:color w:val="000000"/>
                <w:szCs w:val="21"/>
              </w:rPr>
              <w:t>1</w:t>
            </w: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月</w:t>
            </w:r>
            <w:r>
              <w:rPr>
                <w:rFonts w:ascii="黑体" w:eastAsia="黑体"/>
                <w:b/>
                <w:bCs/>
                <w:color w:val="000000"/>
                <w:szCs w:val="21"/>
              </w:rPr>
              <w:t>18</w:t>
            </w: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成</w:t>
            </w:r>
            <w:r w:rsidRPr="004C2AC7">
              <w:rPr>
                <w:rFonts w:ascii="黑体" w:eastAsia="黑体"/>
                <w:b/>
                <w:bCs/>
                <w:color w:val="000000"/>
                <w:szCs w:val="21"/>
              </w:rPr>
              <w:t xml:space="preserve"> </w:t>
            </w: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  <w:tr w:rsidR="0099296F" w:rsidRPr="004C2AC7">
        <w:trPr>
          <w:trHeight w:val="46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课程号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教师号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任课教师姓名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  <w:tr w:rsidR="0099296F" w:rsidRPr="004C2AC7">
        <w:trPr>
          <w:trHeight w:val="46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考生姓名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ind w:leftChars="-50" w:left="-105" w:rightChars="-50" w:right="-105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学号（</w:t>
            </w:r>
            <w:r w:rsidRPr="004C2AC7">
              <w:rPr>
                <w:rFonts w:ascii="黑体" w:eastAsia="黑体"/>
                <w:b/>
                <w:bCs/>
                <w:color w:val="000000"/>
                <w:szCs w:val="21"/>
              </w:rPr>
              <w:t>8</w:t>
            </w: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位）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年级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专业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</w:tbl>
    <w:p w:rsidR="0099296F" w:rsidRPr="004C2AC7" w:rsidRDefault="0099296F" w:rsidP="000D7B31">
      <w:pPr>
        <w:adjustRightInd w:val="0"/>
        <w:snapToGrid w:val="0"/>
        <w:rPr>
          <w:rFonts w:eastAsia="黑体"/>
          <w:b/>
          <w:color w:val="000000"/>
        </w:rPr>
      </w:pPr>
    </w:p>
    <w:p w:rsidR="0099296F" w:rsidRPr="004C2AC7" w:rsidRDefault="0099296F" w:rsidP="000D7B31">
      <w:pPr>
        <w:adjustRightInd w:val="0"/>
        <w:snapToGrid w:val="0"/>
        <w:ind w:left="142" w:right="-1"/>
        <w:outlineLvl w:val="0"/>
        <w:rPr>
          <w:rFonts w:eastAsia="黑体"/>
          <w:b/>
          <w:bCs/>
          <w:color w:val="000000"/>
          <w:sz w:val="24"/>
        </w:rPr>
      </w:pPr>
      <w:r w:rsidRPr="004C2AC7">
        <w:rPr>
          <w:rFonts w:eastAsia="黑体" w:hint="eastAsia"/>
          <w:b/>
          <w:bCs/>
          <w:color w:val="000000"/>
          <w:sz w:val="24"/>
        </w:rPr>
        <w:t>说明</w:t>
      </w:r>
      <w:r w:rsidRPr="004C2AC7">
        <w:rPr>
          <w:rFonts w:eastAsia="黑体"/>
          <w:b/>
          <w:bCs/>
          <w:color w:val="000000"/>
          <w:sz w:val="24"/>
        </w:rPr>
        <w:t xml:space="preserve">: </w:t>
      </w:r>
      <w:r w:rsidRPr="004C2AC7">
        <w:rPr>
          <w:rFonts w:eastAsia="黑体" w:hint="eastAsia"/>
          <w:b/>
          <w:bCs/>
          <w:color w:val="000000"/>
          <w:sz w:val="24"/>
        </w:rPr>
        <w:t>请将全部答案都书写在最后页答题纸上，否则答题无效。</w:t>
      </w:r>
    </w:p>
    <w:p w:rsidR="0099296F" w:rsidRDefault="0099296F" w:rsidP="0077778D">
      <w:pPr>
        <w:ind w:leftChars="100" w:left="210" w:right="-1"/>
        <w:outlineLvl w:val="0"/>
        <w:rPr>
          <w:rFonts w:ascii="Courier New" w:hAnsi="Courier New" w:cs="Courier New"/>
          <w:b/>
          <w:bCs/>
          <w:color w:val="000000"/>
        </w:rPr>
      </w:pPr>
    </w:p>
    <w:p w:rsidR="0099296F" w:rsidRPr="00883F6B" w:rsidRDefault="0099296F" w:rsidP="00F133D8">
      <w:pPr>
        <w:ind w:right="-1"/>
        <w:outlineLvl w:val="0"/>
        <w:rPr>
          <w:rFonts w:ascii="Courier New" w:hAnsi="Courier New" w:cs="Courier New"/>
          <w:b/>
          <w:bCs/>
          <w:color w:val="000000"/>
        </w:rPr>
      </w:pPr>
      <w:r w:rsidRPr="00883F6B">
        <w:rPr>
          <w:rFonts w:ascii="Courier New" w:hAnsi="Courier New" w:cs="Courier New" w:hint="eastAsia"/>
          <w:b/>
          <w:bCs/>
          <w:color w:val="000000"/>
        </w:rPr>
        <w:t>试题</w:t>
      </w:r>
      <w:r>
        <w:rPr>
          <w:rFonts w:ascii="Courier New" w:hAnsi="Courier New" w:cs="Courier New" w:hint="eastAsia"/>
          <w:b/>
          <w:bCs/>
          <w:color w:val="000000"/>
        </w:rPr>
        <w:t>一</w:t>
      </w:r>
      <w:r w:rsidRPr="00883F6B">
        <w:rPr>
          <w:rFonts w:ascii="Courier New" w:hAnsi="Courier New" w:cs="Courier New" w:hint="eastAsia"/>
          <w:b/>
          <w:bCs/>
          <w:color w:val="000000"/>
        </w:rPr>
        <w:t>、</w:t>
      </w:r>
      <w:r>
        <w:rPr>
          <w:rFonts w:ascii="Courier New" w:hAnsi="Courier New" w:cs="Courier New" w:hint="eastAsia"/>
          <w:b/>
          <w:bCs/>
          <w:color w:val="000000"/>
        </w:rPr>
        <w:t>单项选择题</w:t>
      </w:r>
      <w:r w:rsidRPr="00883F6B">
        <w:rPr>
          <w:rFonts w:ascii="Courier New" w:hAnsi="Courier New" w:cs="Courier New" w:hint="eastAsia"/>
          <w:b/>
          <w:bCs/>
          <w:color w:val="000000"/>
        </w:rPr>
        <w:t>（</w:t>
      </w:r>
      <w:r>
        <w:rPr>
          <w:rFonts w:ascii="Courier New" w:hAnsi="Courier New" w:cs="Courier New" w:hint="eastAsia"/>
          <w:b/>
          <w:bCs/>
          <w:color w:val="000000"/>
        </w:rPr>
        <w:t>每小题</w:t>
      </w:r>
      <w:r>
        <w:rPr>
          <w:rFonts w:ascii="Courier New" w:hAnsi="Courier New" w:cs="Courier New"/>
          <w:b/>
          <w:bCs/>
          <w:color w:val="000000"/>
        </w:rPr>
        <w:t>2</w:t>
      </w:r>
      <w:r>
        <w:rPr>
          <w:rFonts w:ascii="Courier New" w:hAnsi="Courier New" w:cs="Courier New" w:hint="eastAsia"/>
          <w:b/>
          <w:bCs/>
          <w:color w:val="000000"/>
        </w:rPr>
        <w:t>分，</w:t>
      </w:r>
      <w:r w:rsidRPr="00883F6B">
        <w:rPr>
          <w:rFonts w:ascii="Courier New" w:hAnsi="Courier New" w:cs="Courier New" w:hint="eastAsia"/>
          <w:b/>
          <w:bCs/>
          <w:color w:val="000000"/>
        </w:rPr>
        <w:t>共</w:t>
      </w:r>
      <w:r>
        <w:rPr>
          <w:rFonts w:ascii="Courier New" w:hAnsi="Courier New" w:cs="Courier New"/>
          <w:b/>
          <w:bCs/>
          <w:color w:val="000000"/>
        </w:rPr>
        <w:t>2</w:t>
      </w:r>
      <w:r w:rsidRPr="00883F6B">
        <w:rPr>
          <w:rFonts w:ascii="Courier New" w:hAnsi="Courier New" w:cs="Courier New"/>
          <w:b/>
          <w:bCs/>
          <w:color w:val="000000"/>
        </w:rPr>
        <w:t>0</w:t>
      </w:r>
      <w:r w:rsidRPr="00883F6B">
        <w:rPr>
          <w:rFonts w:ascii="Courier New" w:hAnsi="Courier New" w:cs="Courier New" w:hint="eastAsia"/>
          <w:b/>
          <w:bCs/>
          <w:color w:val="000000"/>
        </w:rPr>
        <w:t>分）</w:t>
      </w:r>
    </w:p>
    <w:p w:rsidR="0099296F" w:rsidRDefault="0099296F" w:rsidP="00883F6B">
      <w:pPr>
        <w:rPr>
          <w:rFonts w:ascii="宋体" w:cs="宋体"/>
          <w:b/>
          <w:color w:val="0000FF"/>
          <w:kern w:val="0"/>
          <w:sz w:val="24"/>
        </w:rPr>
      </w:pPr>
      <w:r w:rsidRPr="00883F6B">
        <w:rPr>
          <w:rFonts w:ascii="Courier New" w:hAnsi="Courier New" w:cs="Courier New"/>
          <w:b/>
          <w:color w:val="000000"/>
        </w:rPr>
        <w:t>1.</w:t>
      </w:r>
      <w:r w:rsidRPr="00883F6B">
        <w:rPr>
          <w:rFonts w:ascii="宋体" w:hAnsi="宋体" w:cs="宋体"/>
          <w:b/>
          <w:color w:val="0000FF"/>
          <w:kern w:val="0"/>
          <w:sz w:val="24"/>
        </w:rPr>
        <w:t xml:space="preserve"> </w:t>
      </w:r>
      <w:r>
        <w:rPr>
          <w:rFonts w:ascii="Courier New" w:hAnsi="Courier New" w:cs="Courier New" w:hint="eastAsia"/>
          <w:b/>
        </w:rPr>
        <w:t>有关</w:t>
      </w:r>
      <w:r>
        <w:rPr>
          <w:rFonts w:ascii="Courier New" w:hAnsi="Courier New" w:cs="Courier New"/>
          <w:b/>
        </w:rPr>
        <w:t>main</w:t>
      </w:r>
      <w:r>
        <w:rPr>
          <w:rFonts w:ascii="Courier New" w:hAnsi="Courier New" w:cs="Courier New" w:hint="eastAsia"/>
          <w:b/>
        </w:rPr>
        <w:t>函数正确的说法是（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）</w:t>
      </w:r>
    </w:p>
    <w:p w:rsidR="0099296F" w:rsidRDefault="0099296F" w:rsidP="000F7373">
      <w:pPr>
        <w:ind w:firstLine="42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A. 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ascii="Courier New" w:hAnsi="Courier New" w:cs="Courier New" w:hint="eastAsia"/>
          <w:b/>
          <w:color w:val="000000"/>
        </w:rPr>
        <w:t>函数是</w:t>
      </w:r>
      <w:r>
        <w:rPr>
          <w:rFonts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 w:hint="eastAsia"/>
          <w:b/>
          <w:color w:val="000000"/>
        </w:rPr>
        <w:t>程序的执行入口，所以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ascii="Courier New" w:hAnsi="Courier New" w:cs="Courier New" w:hint="eastAsia"/>
          <w:b/>
          <w:color w:val="000000"/>
        </w:rPr>
        <w:t>函数一定要放在程序的最前面。</w:t>
      </w:r>
      <w:r w:rsidRPr="00883F6B">
        <w:rPr>
          <w:rFonts w:ascii="Courier New" w:hAnsi="Courier New" w:cs="Courier New"/>
          <w:b/>
          <w:color w:val="000000"/>
        </w:rPr>
        <w:t xml:space="preserve">         </w:t>
      </w:r>
      <w:r>
        <w:rPr>
          <w:rFonts w:ascii="Courier New" w:hAnsi="Courier New" w:cs="Courier New"/>
          <w:b/>
          <w:color w:val="000000"/>
        </w:rPr>
        <w:t xml:space="preserve">  </w:t>
      </w:r>
    </w:p>
    <w:p w:rsidR="0099296F" w:rsidRDefault="0099296F" w:rsidP="000F7373">
      <w:pPr>
        <w:ind w:firstLine="42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B. </w:t>
      </w:r>
      <w:r>
        <w:rPr>
          <w:rFonts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 w:hint="eastAsia"/>
          <w:b/>
          <w:color w:val="000000"/>
        </w:rPr>
        <w:t>程序可以由多个函数组成，函数之间可以相互调用，但不能调用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ascii="Courier New" w:hAnsi="Courier New" w:cs="Courier New" w:hint="eastAsia"/>
          <w:b/>
          <w:color w:val="000000"/>
        </w:rPr>
        <w:t>函数。</w:t>
      </w:r>
    </w:p>
    <w:p w:rsidR="0099296F" w:rsidRDefault="0099296F" w:rsidP="000F7373">
      <w:pPr>
        <w:ind w:firstLine="42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C. </w:t>
      </w:r>
      <w:r>
        <w:rPr>
          <w:rFonts w:ascii="Courier New" w:hAnsi="Courier New" w:cs="Courier New" w:hint="eastAsia"/>
          <w:b/>
          <w:color w:val="000000"/>
        </w:rPr>
        <w:t>所有被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ascii="Courier New" w:hAnsi="Courier New" w:cs="Courier New" w:hint="eastAsia"/>
          <w:b/>
          <w:color w:val="000000"/>
        </w:rPr>
        <w:t>函数调用的函数都必须写在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ascii="Courier New" w:hAnsi="Courier New" w:cs="Courier New" w:hint="eastAsia"/>
          <w:b/>
          <w:color w:val="000000"/>
        </w:rPr>
        <w:t>函数之前。</w:t>
      </w:r>
    </w:p>
    <w:p w:rsidR="0099296F" w:rsidRDefault="0099296F" w:rsidP="000F7373">
      <w:pPr>
        <w:ind w:firstLine="42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D. </w:t>
      </w:r>
      <w:r>
        <w:rPr>
          <w:rFonts w:ascii="Courier New" w:hAnsi="Courier New" w:cs="Courier New" w:hint="eastAsia"/>
          <w:b/>
          <w:color w:val="000000"/>
        </w:rPr>
        <w:t>一个</w:t>
      </w:r>
      <w:r>
        <w:rPr>
          <w:rFonts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 w:hint="eastAsia"/>
          <w:b/>
          <w:color w:val="000000"/>
        </w:rPr>
        <w:t>程序可以没有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ascii="Courier New" w:hAnsi="Courier New" w:cs="Courier New" w:hint="eastAsia"/>
          <w:b/>
          <w:color w:val="000000"/>
        </w:rPr>
        <w:t>函数。</w:t>
      </w:r>
    </w:p>
    <w:p w:rsidR="0099296F" w:rsidRDefault="0099296F" w:rsidP="00883F6B">
      <w:pPr>
        <w:rPr>
          <w:rFonts w:ascii="Courier New" w:hAnsi="Courier New" w:cs="Courier New"/>
          <w:b/>
          <w:color w:val="000000"/>
        </w:rPr>
      </w:pPr>
    </w:p>
    <w:p w:rsidR="0099296F" w:rsidRPr="00883F6B" w:rsidRDefault="0099296F" w:rsidP="00883F6B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2. </w:t>
      </w:r>
      <w:r>
        <w:rPr>
          <w:rFonts w:ascii="Courier New" w:hAnsi="Courier New" w:cs="Courier New" w:hint="eastAsia"/>
          <w:b/>
          <w:color w:val="000000"/>
        </w:rPr>
        <w:t>下列选项中是</w:t>
      </w:r>
      <w:r w:rsidRPr="00AB7E16">
        <w:rPr>
          <w:rFonts w:ascii="Courier New" w:hAnsi="Courier New" w:cs="Courier New" w:hint="eastAsia"/>
          <w:b/>
          <w:color w:val="000000"/>
        </w:rPr>
        <w:t>合法浮点数的选项是</w:t>
      </w:r>
      <w:r>
        <w:rPr>
          <w:rFonts w:ascii="Courier New" w:hAnsi="Courier New" w:cs="Courier New"/>
          <w:b/>
          <w:color w:val="000000"/>
        </w:rPr>
        <w:t xml:space="preserve"> </w:t>
      </w:r>
      <w:r w:rsidRPr="00883F6B">
        <w:rPr>
          <w:rFonts w:ascii="Courier New" w:hAnsi="Courier New" w:cs="Courier New"/>
          <w:b/>
          <w:color w:val="000000"/>
        </w:rPr>
        <w:t>( )</w:t>
      </w:r>
      <w:r w:rsidRPr="00E70CBE">
        <w:rPr>
          <w:rFonts w:ascii="Courier New" w:hAnsi="Courier New" w:cs="Courier New"/>
          <w:b/>
        </w:rPr>
        <w:t xml:space="preserve"> </w:t>
      </w:r>
      <w:r w:rsidRPr="00E70CBE">
        <w:rPr>
          <w:rFonts w:ascii="Courier New" w:hAnsi="Courier New" w:cs="Courier New" w:hint="eastAsia"/>
          <w:b/>
        </w:rPr>
        <w:t>。</w:t>
      </w:r>
      <w:r w:rsidRPr="00883F6B">
        <w:rPr>
          <w:rFonts w:ascii="Courier New" w:hAnsi="Courier New" w:cs="Courier New"/>
          <w:b/>
          <w:color w:val="000000"/>
        </w:rPr>
        <w:t>   </w:t>
      </w:r>
      <w:r w:rsidRPr="00883F6B">
        <w:rPr>
          <w:rFonts w:ascii="Courier New" w:hAnsi="Courier New" w:cs="Courier New"/>
          <w:b/>
          <w:color w:val="FF0000"/>
        </w:rPr>
        <w:t xml:space="preserve"> </w:t>
      </w:r>
    </w:p>
    <w:p w:rsidR="0099296F" w:rsidRPr="00883F6B" w:rsidRDefault="0099296F" w:rsidP="003C48D2">
      <w:pPr>
        <w:ind w:firstLineChars="200" w:firstLine="422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A. </w:t>
      </w:r>
      <w:r>
        <w:rPr>
          <w:rFonts w:ascii="Courier New" w:hAnsi="Courier New" w:cs="Courier New"/>
          <w:b/>
          <w:color w:val="000000"/>
        </w:rPr>
        <w:t>3</w:t>
      </w:r>
      <w:r w:rsidRPr="00692D62">
        <w:rPr>
          <w:rFonts w:ascii="Courier New" w:hAnsi="Courier New" w:cs="Courier New"/>
          <w:b/>
          <w:color w:val="000000"/>
        </w:rPr>
        <w:t>.2e-.4</w:t>
      </w:r>
      <w:r w:rsidRPr="00883F6B">
        <w:rPr>
          <w:rFonts w:ascii="Courier New" w:hAnsi="Courier New" w:cs="Courier New"/>
          <w:b/>
          <w:color w:val="000000"/>
        </w:rPr>
        <w:t xml:space="preserve">         </w:t>
      </w:r>
      <w:r>
        <w:rPr>
          <w:rFonts w:ascii="Courier New" w:hAnsi="Courier New" w:cs="Courier New"/>
          <w:b/>
          <w:color w:val="000000"/>
        </w:rPr>
        <w:t xml:space="preserve">  </w:t>
      </w:r>
      <w:r w:rsidRPr="00883F6B">
        <w:rPr>
          <w:rFonts w:ascii="Courier New" w:hAnsi="Courier New" w:cs="Courier New"/>
          <w:b/>
          <w:color w:val="000000"/>
        </w:rPr>
        <w:t xml:space="preserve">B. </w:t>
      </w:r>
      <w:r>
        <w:rPr>
          <w:rFonts w:ascii="Courier New" w:hAnsi="Courier New" w:cs="Courier New"/>
          <w:b/>
          <w:color w:val="000000"/>
        </w:rPr>
        <w:t xml:space="preserve">-123.          </w:t>
      </w:r>
      <w:r>
        <w:rPr>
          <w:rFonts w:ascii="Courier New" w:hAnsi="Courier New" w:cs="Courier New"/>
          <w:b/>
          <w:color w:val="000000"/>
        </w:rPr>
        <w:tab/>
      </w:r>
      <w:r w:rsidRPr="00883F6B">
        <w:rPr>
          <w:rFonts w:ascii="Courier New" w:hAnsi="Courier New" w:cs="Courier New"/>
          <w:b/>
          <w:color w:val="000000"/>
        </w:rPr>
        <w:t xml:space="preserve">C. </w:t>
      </w:r>
      <w:r>
        <w:rPr>
          <w:rFonts w:ascii="Courier New" w:hAnsi="Courier New" w:cs="Courier New"/>
          <w:b/>
          <w:color w:val="000000"/>
        </w:rPr>
        <w:t>–e4</w:t>
      </w:r>
      <w:r w:rsidRPr="00883F6B">
        <w:rPr>
          <w:rFonts w:ascii="Courier New" w:hAnsi="Courier New" w:cs="Courier New"/>
          <w:b/>
          <w:color w:val="000000"/>
        </w:rPr>
        <w:t>     </w:t>
      </w:r>
      <w:r>
        <w:rPr>
          <w:rFonts w:ascii="Courier New" w:hAnsi="Courier New" w:cs="Courier New"/>
          <w:b/>
          <w:color w:val="000000"/>
        </w:rPr>
        <w:t xml:space="preserve">      </w:t>
      </w:r>
      <w:r w:rsidRPr="00883F6B">
        <w:rPr>
          <w:rFonts w:ascii="Courier New" w:hAnsi="Courier New" w:cs="Courier New"/>
          <w:b/>
          <w:color w:val="000000"/>
        </w:rPr>
        <w:t xml:space="preserve">D. </w:t>
      </w:r>
      <w:r>
        <w:rPr>
          <w:rFonts w:ascii="Courier New" w:hAnsi="Courier New" w:cs="Courier New"/>
          <w:b/>
          <w:color w:val="000000"/>
        </w:rPr>
        <w:t>345</w:t>
      </w:r>
    </w:p>
    <w:p w:rsidR="0099296F" w:rsidRDefault="0099296F" w:rsidP="00F11FFF">
      <w:pPr>
        <w:rPr>
          <w:rFonts w:ascii="Courier New" w:hAnsi="Courier New" w:cs="Courier New"/>
          <w:b/>
        </w:rPr>
      </w:pPr>
    </w:p>
    <w:p w:rsidR="0099296F" w:rsidRDefault="0099296F" w:rsidP="00B57416">
      <w:pPr>
        <w:snapToGrid w:val="0"/>
        <w:outlineLvl w:val="0"/>
        <w:rPr>
          <w:rFonts w:asci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3</w:t>
      </w:r>
      <w:r w:rsidRPr="00671E8A">
        <w:rPr>
          <w:rFonts w:ascii="Courier New" w:hAnsi="Courier New" w:cs="Courier New"/>
          <w:b/>
          <w:szCs w:val="21"/>
        </w:rPr>
        <w:t xml:space="preserve">. </w:t>
      </w:r>
      <w:r>
        <w:rPr>
          <w:rFonts w:ascii="Courier New" w:hAnsi="Courier New" w:cs="Courier New" w:hint="eastAsia"/>
          <w:b/>
        </w:rPr>
        <w:t>若有条件表达式</w:t>
      </w:r>
      <w:r>
        <w:rPr>
          <w:rFonts w:ascii="Courier New" w:hAnsi="Courier New" w:cs="Courier New"/>
          <w:b/>
        </w:rPr>
        <w:t>(k%2)?a++:b--</w:t>
      </w:r>
      <w:r>
        <w:rPr>
          <w:rFonts w:ascii="Courier New" w:hAnsi="Courier New" w:cs="Courier New" w:hint="eastAsia"/>
          <w:b/>
        </w:rPr>
        <w:t>，则以下哪一个选项的作用和表达式</w:t>
      </w:r>
      <w:r>
        <w:rPr>
          <w:rFonts w:ascii="Courier New" w:hAnsi="Courier New" w:cs="Courier New"/>
          <w:b/>
        </w:rPr>
        <w:t>k%2</w:t>
      </w:r>
      <w:r>
        <w:rPr>
          <w:rFonts w:ascii="Courier New" w:hAnsi="Courier New" w:cs="Courier New" w:hint="eastAsia"/>
          <w:b/>
        </w:rPr>
        <w:t>不同</w:t>
      </w:r>
      <w:r>
        <w:rPr>
          <w:rFonts w:ascii="Courier New" w:cs="Courier New" w:hint="eastAsia"/>
          <w:b/>
          <w:szCs w:val="21"/>
        </w:rPr>
        <w:t>（）</w:t>
      </w:r>
    </w:p>
    <w:p w:rsidR="0099296F" w:rsidRDefault="0099296F" w:rsidP="00B57416">
      <w:pPr>
        <w:snapToGrid w:val="0"/>
        <w:outlineLvl w:val="0"/>
        <w:rPr>
          <w:rFonts w:ascii="Courier New" w:hAnsi="Courier New" w:cs="Courier New"/>
          <w:b/>
          <w:szCs w:val="21"/>
        </w:rPr>
      </w:pPr>
      <w:r w:rsidRPr="00671E8A">
        <w:rPr>
          <w:rFonts w:ascii="Courier New" w:cs="Courier New"/>
          <w:b/>
          <w:szCs w:val="21"/>
        </w:rPr>
        <w:t> </w:t>
      </w:r>
      <w:r w:rsidRPr="00671E8A">
        <w:rPr>
          <w:rFonts w:ascii="Courier New" w:cs="Courier New"/>
          <w:b/>
          <w:szCs w:val="21"/>
        </w:rPr>
        <w:t xml:space="preserve">  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k%2!=0</w:t>
      </w:r>
      <w:r>
        <w:rPr>
          <w:rFonts w:ascii="Courier New" w:cs="Courier New"/>
          <w:b/>
          <w:szCs w:val="21"/>
        </w:rPr>
        <w:t xml:space="preserve">       </w:t>
      </w:r>
      <w:r w:rsidRPr="00671E8A">
        <w:rPr>
          <w:rFonts w:ascii="Courier New" w:cs="Courier New"/>
          <w:b/>
          <w:szCs w:val="21"/>
        </w:rPr>
        <w:t>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>k%2==1</w:t>
      </w:r>
      <w:r w:rsidRPr="00671E8A">
        <w:rPr>
          <w:rFonts w:ascii="Courier New" w:cs="Courier New" w:hint="eastAsia"/>
          <w:b/>
          <w:szCs w:val="21"/>
        </w:rPr>
        <w:t xml:space="preserve">　</w:t>
      </w:r>
      <w:r>
        <w:rPr>
          <w:rFonts w:ascii="Courier New" w:cs="Courier New"/>
          <w:b/>
          <w:szCs w:val="21"/>
        </w:rPr>
        <w:t xml:space="preserve">        </w:t>
      </w:r>
      <w:r w:rsidRPr="00671E8A">
        <w:rPr>
          <w:rFonts w:ascii="Courier New" w:cs="Courier New"/>
          <w:b/>
          <w:szCs w:val="21"/>
        </w:rPr>
        <w:t>C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 xml:space="preserve">!k%2==0      </w:t>
      </w:r>
      <w:r w:rsidRPr="00671E8A">
        <w:rPr>
          <w:rFonts w:ascii="Courier New" w:cs="Courier New"/>
          <w:b/>
          <w:szCs w:val="21"/>
        </w:rPr>
        <w:t> </w:t>
      </w:r>
      <w:r w:rsidRPr="00671E8A">
        <w:rPr>
          <w:rFonts w:ascii="Courier New" w:cs="Courier New"/>
          <w:b/>
          <w:szCs w:val="21"/>
        </w:rPr>
        <w:t xml:space="preserve">   D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>!(k%2)==0</w:t>
      </w:r>
    </w:p>
    <w:p w:rsidR="0099296F" w:rsidRDefault="0099296F" w:rsidP="007D507E">
      <w:pPr>
        <w:snapToGrid w:val="0"/>
        <w:outlineLvl w:val="0"/>
        <w:rPr>
          <w:rFonts w:ascii="Courier New" w:hAnsi="Courier New" w:cs="Courier New"/>
          <w:b/>
          <w:szCs w:val="21"/>
        </w:rPr>
      </w:pPr>
    </w:p>
    <w:p w:rsidR="0099296F" w:rsidRPr="00E70CBE" w:rsidRDefault="0099296F" w:rsidP="007D507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</w:t>
      </w:r>
      <w:r w:rsidRPr="00E70CBE">
        <w:rPr>
          <w:rFonts w:ascii="Courier New" w:hAnsi="Courier New" w:cs="Courier New"/>
          <w:b/>
        </w:rPr>
        <w:t xml:space="preserve">. </w:t>
      </w:r>
      <w:r>
        <w:rPr>
          <w:rFonts w:ascii="Courier New" w:hAnsi="Courier New" w:cs="Courier New" w:hint="eastAsia"/>
          <w:b/>
        </w:rPr>
        <w:t>若有定义</w:t>
      </w:r>
      <w:r>
        <w:rPr>
          <w:rFonts w:ascii="Courier New" w:hAnsi="Courier New" w:cs="Courier New"/>
          <w:b/>
        </w:rPr>
        <w:t>char s1[10]={"hello"},</w:t>
      </w:r>
      <w:r w:rsidRPr="006F5549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s2[]={"china"};</w:t>
      </w:r>
      <w:r>
        <w:rPr>
          <w:rFonts w:ascii="Courier New" w:hAnsi="Courier New" w:cs="Courier New" w:hint="eastAsia"/>
          <w:b/>
        </w:rPr>
        <w:t>则</w:t>
      </w:r>
      <w:r>
        <w:rPr>
          <w:rFonts w:ascii="Courier New" w:hAnsi="Courier New" w:cs="Courier New"/>
          <w:b/>
        </w:rPr>
        <w:t>sizeof(s1), sizeof(s2), strlen(s1)</w:t>
      </w:r>
      <w:r>
        <w:rPr>
          <w:rFonts w:ascii="Courier New" w:hAnsi="Courier New" w:cs="Courier New" w:hint="eastAsia"/>
          <w:b/>
        </w:rPr>
        <w:t>和</w:t>
      </w:r>
      <w:r>
        <w:rPr>
          <w:rFonts w:ascii="Courier New" w:hAnsi="Courier New" w:cs="Courier New"/>
          <w:b/>
        </w:rPr>
        <w:t>strlen(s2)</w:t>
      </w:r>
      <w:r>
        <w:rPr>
          <w:rFonts w:ascii="Courier New" w:hAnsi="Courier New" w:cs="Courier New" w:hint="eastAsia"/>
          <w:b/>
        </w:rPr>
        <w:t>的值分别为</w:t>
      </w:r>
      <w:r w:rsidRPr="00E70CBE">
        <w:rPr>
          <w:rFonts w:ascii="Courier New" w:hAnsi="Courier New" w:cs="Courier New"/>
          <w:b/>
        </w:rPr>
        <w:t xml:space="preserve">  (</w:t>
      </w:r>
      <w:r>
        <w:rPr>
          <w:rFonts w:ascii="Courier New" w:hAnsi="Courier New" w:cs="Courier New"/>
          <w:b/>
        </w:rPr>
        <w:t xml:space="preserve"> </w:t>
      </w:r>
      <w:r w:rsidRPr="00E70CBE">
        <w:rPr>
          <w:rFonts w:ascii="Courier New" w:hAnsi="Courier New" w:cs="Courier New"/>
          <w:b/>
        </w:rPr>
        <w:t>)</w:t>
      </w:r>
      <w:r w:rsidRPr="00E70CBE">
        <w:rPr>
          <w:rFonts w:ascii="Courier New" w:hAnsi="Courier New" w:cs="Courier New" w:hint="eastAsia"/>
          <w:b/>
        </w:rPr>
        <w:t>。</w:t>
      </w:r>
    </w:p>
    <w:p w:rsidR="0099296F" w:rsidRPr="00E70CBE" w:rsidRDefault="0099296F" w:rsidP="007D507E">
      <w:pPr>
        <w:ind w:firstLineChars="200" w:firstLine="422"/>
        <w:rPr>
          <w:rFonts w:ascii="Courier New" w:hAnsi="Courier New" w:cs="Courier New"/>
          <w:b/>
        </w:rPr>
      </w:pPr>
      <w:r w:rsidRPr="00E70CBE">
        <w:rPr>
          <w:rFonts w:ascii="Courier New" w:hAnsi="Courier New" w:cs="Courier New"/>
          <w:b/>
        </w:rPr>
        <w:t xml:space="preserve">A. </w:t>
      </w:r>
      <w:r>
        <w:rPr>
          <w:rFonts w:ascii="Courier New" w:hAnsi="Courier New" w:cs="Courier New"/>
          <w:b/>
        </w:rPr>
        <w:t>6, 6, 5, 5</w:t>
      </w:r>
      <w:r w:rsidRPr="00E70CBE">
        <w:rPr>
          <w:rFonts w:ascii="Courier New" w:hAnsi="Courier New" w:cs="Courier New"/>
          <w:b/>
        </w:rPr>
        <w:t xml:space="preserve">                    B. </w:t>
      </w:r>
      <w:r>
        <w:rPr>
          <w:rFonts w:ascii="Courier New" w:hAnsi="Courier New" w:cs="Courier New"/>
          <w:b/>
        </w:rPr>
        <w:t>10, 5, 10, 5</w:t>
      </w:r>
    </w:p>
    <w:p w:rsidR="0099296F" w:rsidRPr="00E70CBE" w:rsidRDefault="0099296F" w:rsidP="007D507E">
      <w:pPr>
        <w:ind w:firstLineChars="200" w:firstLine="422"/>
        <w:rPr>
          <w:rFonts w:ascii="Courier New" w:hAnsi="Courier New" w:cs="Courier New"/>
          <w:b/>
          <w:lang w:val="pt-BR"/>
        </w:rPr>
      </w:pPr>
      <w:r w:rsidRPr="00E70CBE">
        <w:rPr>
          <w:rFonts w:ascii="Courier New" w:hAnsi="Courier New" w:cs="Courier New"/>
          <w:b/>
        </w:rPr>
        <w:t xml:space="preserve">C. </w:t>
      </w:r>
      <w:r>
        <w:rPr>
          <w:rFonts w:ascii="Courier New" w:hAnsi="Courier New" w:cs="Courier New"/>
          <w:b/>
        </w:rPr>
        <w:t>6, 6, 5, 5</w:t>
      </w:r>
      <w:r w:rsidRPr="00E70CBE">
        <w:rPr>
          <w:rFonts w:ascii="Courier New" w:hAnsi="Courier New" w:cs="Courier New"/>
          <w:b/>
        </w:rPr>
        <w:t xml:space="preserve">           </w:t>
      </w:r>
      <w:r w:rsidRPr="00E70CBE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E70CBE">
        <w:rPr>
          <w:rFonts w:ascii="Courier New" w:hAnsi="Courier New" w:cs="Courier New"/>
          <w:b/>
        </w:rPr>
        <w:t xml:space="preserve">D. </w:t>
      </w:r>
      <w:r>
        <w:rPr>
          <w:rFonts w:ascii="Courier New" w:hAnsi="Courier New" w:cs="Courier New"/>
          <w:b/>
        </w:rPr>
        <w:t>10, 6, 5, 5</w:t>
      </w:r>
    </w:p>
    <w:p w:rsidR="0099296F" w:rsidRPr="00C41577" w:rsidRDefault="0099296F" w:rsidP="007D507E">
      <w:pPr>
        <w:snapToGrid w:val="0"/>
        <w:outlineLvl w:val="0"/>
        <w:rPr>
          <w:rFonts w:ascii="Courier New" w:hAnsi="Courier New" w:cs="Courier New"/>
          <w:b/>
          <w:szCs w:val="21"/>
        </w:rPr>
      </w:pPr>
    </w:p>
    <w:p w:rsidR="0099296F" w:rsidRDefault="0099296F" w:rsidP="007D507E">
      <w:pPr>
        <w:snapToGrid w:val="0"/>
        <w:outlineLvl w:val="0"/>
        <w:rPr>
          <w:rFonts w:asci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5. </w:t>
      </w:r>
      <w:r>
        <w:rPr>
          <w:rFonts w:ascii="Courier New" w:hAnsi="Courier New" w:cs="Courier New" w:hint="eastAsia"/>
          <w:b/>
        </w:rPr>
        <w:t>若有定义</w:t>
      </w:r>
      <w:r>
        <w:rPr>
          <w:rFonts w:ascii="Courier New" w:cs="Courier New"/>
          <w:b/>
          <w:szCs w:val="21"/>
        </w:rPr>
        <w:t>int k=0;</w:t>
      </w:r>
      <w:r>
        <w:rPr>
          <w:rFonts w:ascii="Courier New" w:cs="Courier New" w:hint="eastAsia"/>
          <w:b/>
          <w:szCs w:val="21"/>
        </w:rPr>
        <w:t>则</w:t>
      </w:r>
      <w:r>
        <w:rPr>
          <w:rFonts w:ascii="Courier New" w:cs="Courier New"/>
          <w:b/>
          <w:szCs w:val="21"/>
        </w:rPr>
        <w:t>while(k=0){k++;}</w:t>
      </w:r>
      <w:r>
        <w:rPr>
          <w:rFonts w:ascii="Courier New" w:cs="Courier New" w:hint="eastAsia"/>
          <w:b/>
          <w:szCs w:val="21"/>
        </w:rPr>
        <w:t>，上述循环体执行的次数为（）</w:t>
      </w:r>
    </w:p>
    <w:p w:rsidR="0099296F" w:rsidRPr="009605E6" w:rsidRDefault="0099296F" w:rsidP="007D507E">
      <w:pPr>
        <w:snapToGrid w:val="0"/>
        <w:ind w:firstLine="420"/>
        <w:outlineLvl w:val="0"/>
        <w:rPr>
          <w:rFonts w:asci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1 </w:t>
      </w:r>
      <w:r w:rsidRPr="00C41577">
        <w:rPr>
          <w:rFonts w:ascii="Courier New" w:hAnsi="Courier New" w:cs="Courier New"/>
          <w:b/>
          <w:szCs w:val="21"/>
        </w:rPr>
        <w:t xml:space="preserve">        </w:t>
      </w:r>
      <w:r>
        <w:rPr>
          <w:rFonts w:ascii="Courier New" w:hAnsi="Courier New" w:cs="Courier New"/>
          <w:b/>
          <w:szCs w:val="21"/>
        </w:rPr>
        <w:t xml:space="preserve">    </w:t>
      </w:r>
      <w:r w:rsidRPr="00C41577">
        <w:rPr>
          <w:rFonts w:ascii="Courier New" w:hAnsi="Courier New" w:cs="Courier New"/>
          <w:b/>
          <w:szCs w:val="21"/>
        </w:rPr>
        <w:t>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0 </w:t>
      </w:r>
      <w:r w:rsidRPr="00C41577">
        <w:rPr>
          <w:rFonts w:ascii="Courier New" w:hAnsi="Courier New" w:cs="Courier New"/>
          <w:b/>
          <w:szCs w:val="21"/>
        </w:rPr>
        <w:t xml:space="preserve">        </w:t>
      </w:r>
      <w:r>
        <w:rPr>
          <w:rFonts w:ascii="Courier New" w:hAnsi="Courier New" w:cs="Courier New"/>
          <w:b/>
          <w:szCs w:val="21"/>
        </w:rPr>
        <w:t xml:space="preserve">    </w:t>
      </w:r>
      <w:r w:rsidRPr="00C41577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>无限次</w:t>
      </w:r>
      <w:r w:rsidRPr="00C41577">
        <w:rPr>
          <w:rFonts w:ascii="Courier New" w:hAnsi="Courier New" w:cs="Courier New"/>
          <w:b/>
          <w:szCs w:val="21"/>
        </w:rPr>
        <w:t xml:space="preserve">       </w:t>
      </w:r>
      <w:r>
        <w:rPr>
          <w:rFonts w:ascii="Courier New" w:hAnsi="Courier New" w:cs="Courier New"/>
          <w:b/>
          <w:szCs w:val="21"/>
        </w:rPr>
        <w:t xml:space="preserve">   </w:t>
      </w:r>
      <w:r w:rsidRPr="00C41577">
        <w:rPr>
          <w:rFonts w:ascii="Courier New" w:hAnsi="Courier New" w:cs="Courier New"/>
          <w:b/>
          <w:szCs w:val="21"/>
        </w:rPr>
        <w:t>D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 w:hint="eastAsia"/>
          <w:b/>
          <w:szCs w:val="21"/>
        </w:rPr>
        <w:t>代码有错</w:t>
      </w:r>
    </w:p>
    <w:p w:rsidR="0099296F" w:rsidRPr="009605E6" w:rsidRDefault="0099296F" w:rsidP="007D507E">
      <w:pPr>
        <w:ind w:firstLine="420"/>
        <w:outlineLvl w:val="0"/>
        <w:rPr>
          <w:rFonts w:ascii="Courier New" w:hAnsi="Courier New" w:cs="Courier New"/>
          <w:szCs w:val="21"/>
        </w:rPr>
      </w:pPr>
    </w:p>
    <w:p w:rsidR="0099296F" w:rsidRPr="00C41577" w:rsidRDefault="0099296F" w:rsidP="007D507E">
      <w:pPr>
        <w:snapToGrid w:val="0"/>
        <w:outlineLvl w:val="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kern w:val="0"/>
          <w:szCs w:val="21"/>
        </w:rPr>
        <w:t>6.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</w:rPr>
        <w:t>若有定义</w:t>
      </w:r>
      <w:r>
        <w:rPr>
          <w:rFonts w:ascii="Courier New" w:cs="Courier New"/>
          <w:b/>
          <w:szCs w:val="21"/>
        </w:rPr>
        <w:t>int a[3][4],b[4][3],(*p)[4];</w:t>
      </w:r>
      <w:r>
        <w:rPr>
          <w:rFonts w:ascii="Courier New" w:cs="Courier New" w:hint="eastAsia"/>
          <w:b/>
          <w:szCs w:val="21"/>
        </w:rPr>
        <w:t>，则下列赋值等式正确的是（）</w:t>
      </w:r>
    </w:p>
    <w:p w:rsidR="0099296F" w:rsidRDefault="0099296F" w:rsidP="00293FA9">
      <w:pPr>
        <w:ind w:firstLine="42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>p=*(a+1)</w:t>
      </w:r>
      <w:r w:rsidRPr="00C41577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  </w:t>
      </w:r>
      <w:r w:rsidRPr="00C41577">
        <w:rPr>
          <w:rFonts w:ascii="Courier New" w:hAnsi="Courier New" w:cs="Courier New"/>
          <w:b/>
          <w:szCs w:val="21"/>
        </w:rPr>
        <w:t>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>p=b</w:t>
      </w:r>
      <w:r w:rsidRPr="00C41577">
        <w:rPr>
          <w:rFonts w:ascii="Courier New" w:hAnsi="Courier New" w:cs="Courier New"/>
          <w:b/>
          <w:szCs w:val="21"/>
        </w:rPr>
        <w:t xml:space="preserve">     </w:t>
      </w:r>
      <w:r>
        <w:rPr>
          <w:rFonts w:ascii="Courier New" w:hAnsi="Courier New" w:cs="Courier New"/>
          <w:b/>
          <w:szCs w:val="21"/>
        </w:rPr>
        <w:t xml:space="preserve">   </w:t>
      </w:r>
      <w:r w:rsidRPr="00C41577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/>
          <w:b/>
        </w:rPr>
        <w:t>.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cs="Courier New"/>
          <w:b/>
          <w:szCs w:val="21"/>
        </w:rPr>
        <w:t>p=&amp;a[1]</w:t>
      </w:r>
      <w:r w:rsidRPr="00C41577">
        <w:rPr>
          <w:rFonts w:ascii="Courier New" w:hAnsi="Courier New" w:cs="Courier New"/>
          <w:b/>
          <w:szCs w:val="21"/>
        </w:rPr>
        <w:t xml:space="preserve">    </w:t>
      </w:r>
      <w:r>
        <w:rPr>
          <w:rFonts w:ascii="Courier New" w:hAnsi="Courier New" w:cs="Courier New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>D</w:t>
      </w:r>
      <w:r w:rsidRPr="00E70CBE">
        <w:rPr>
          <w:rFonts w:ascii="Courier New" w:hAnsi="Courier New" w:cs="Courier New"/>
          <w:b/>
        </w:rPr>
        <w:t>.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>p=&amp;a[1][2]</w:t>
      </w:r>
    </w:p>
    <w:p w:rsidR="0099296F" w:rsidRPr="00C41577" w:rsidRDefault="0099296F" w:rsidP="00293FA9">
      <w:pPr>
        <w:rPr>
          <w:rFonts w:ascii="Courier New" w:hAnsi="Courier New" w:cs="Courier New"/>
          <w:b/>
          <w:kern w:val="0"/>
          <w:szCs w:val="21"/>
        </w:rPr>
      </w:pPr>
    </w:p>
    <w:p w:rsidR="0099296F" w:rsidRPr="00C41577" w:rsidRDefault="0099296F" w:rsidP="007D507E">
      <w:pPr>
        <w:snapToGrid w:val="0"/>
        <w:jc w:val="left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7. </w:t>
      </w:r>
      <w:r w:rsidRPr="00C41577">
        <w:rPr>
          <w:rFonts w:ascii="Courier New" w:cs="Courier New" w:hint="eastAsia"/>
          <w:b/>
          <w:szCs w:val="21"/>
        </w:rPr>
        <w:t>下列程序的输出结果是</w:t>
      </w:r>
      <w:r>
        <w:rPr>
          <w:rFonts w:ascii="Courier New" w:hAnsi="Courier New" w:cs="Courier New" w:hint="eastAsia"/>
          <w:b/>
          <w:szCs w:val="21"/>
        </w:rPr>
        <w:t>（）</w:t>
      </w:r>
    </w:p>
    <w:p w:rsidR="0099296F" w:rsidRPr="00C41577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 w:rsidRPr="00C41577">
        <w:rPr>
          <w:rFonts w:ascii="Courier New" w:hAnsi="Courier New" w:cs="Courier New"/>
          <w:b/>
          <w:kern w:val="0"/>
          <w:szCs w:val="21"/>
        </w:rPr>
        <w:t>#include &lt;stdio.h&gt;</w:t>
      </w:r>
    </w:p>
    <w:p w:rsidR="0099296F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>#define R 5</w:t>
      </w:r>
    </w:p>
    <w:p w:rsidR="0099296F" w:rsidRPr="00C6668B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  <w:lang w:val="pt-BR"/>
        </w:rPr>
      </w:pPr>
      <w:r w:rsidRPr="00C6668B">
        <w:rPr>
          <w:rFonts w:ascii="Courier New" w:hAnsi="Courier New" w:cs="Courier New"/>
          <w:b/>
          <w:kern w:val="0"/>
          <w:szCs w:val="21"/>
          <w:lang w:val="pt-BR"/>
        </w:rPr>
        <w:t>#define M R+3</w:t>
      </w:r>
    </w:p>
    <w:p w:rsidR="0099296F" w:rsidRPr="00C6668B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  <w:lang w:val="pt-BR"/>
        </w:rPr>
      </w:pPr>
      <w:r w:rsidRPr="00C6668B">
        <w:rPr>
          <w:rFonts w:ascii="Courier New" w:hAnsi="Courier New" w:cs="Courier New"/>
          <w:b/>
          <w:kern w:val="0"/>
          <w:szCs w:val="21"/>
          <w:lang w:val="pt-BR"/>
        </w:rPr>
        <w:t>#define MM  M*M/2</w:t>
      </w:r>
    </w:p>
    <w:p w:rsidR="0099296F" w:rsidRPr="00C6668B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  <w:lang w:val="fr-FR"/>
        </w:rPr>
      </w:pPr>
      <w:r w:rsidRPr="00C6668B">
        <w:rPr>
          <w:rFonts w:ascii="Courier New" w:hAnsi="Courier New" w:cs="Courier New"/>
          <w:b/>
          <w:kern w:val="0"/>
          <w:szCs w:val="21"/>
          <w:lang w:val="fr-FR"/>
        </w:rPr>
        <w:t>int main( )</w:t>
      </w:r>
    </w:p>
    <w:p w:rsidR="0099296F" w:rsidRPr="00C6668B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  <w:lang w:val="fr-FR"/>
        </w:rPr>
      </w:pPr>
      <w:r w:rsidRPr="00C6668B">
        <w:rPr>
          <w:rFonts w:ascii="Courier New" w:hAnsi="Courier New" w:cs="Courier New"/>
          <w:b/>
          <w:kern w:val="0"/>
          <w:szCs w:val="21"/>
          <w:lang w:val="fr-FR"/>
        </w:rPr>
        <w:t xml:space="preserve">{  </w:t>
      </w:r>
    </w:p>
    <w:p w:rsidR="0099296F" w:rsidRPr="00C6668B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  <w:lang w:val="fr-FR"/>
        </w:rPr>
      </w:pPr>
      <w:r w:rsidRPr="00C6668B">
        <w:rPr>
          <w:rFonts w:ascii="Courier New" w:hAnsi="Courier New" w:cs="Courier New"/>
          <w:b/>
          <w:kern w:val="0"/>
          <w:szCs w:val="21"/>
          <w:lang w:val="fr-FR"/>
        </w:rPr>
        <w:tab/>
      </w:r>
      <w:r w:rsidRPr="00C6668B">
        <w:rPr>
          <w:rFonts w:ascii="Courier New" w:hAnsi="Courier New" w:cs="Courier New"/>
          <w:b/>
          <w:kern w:val="0"/>
          <w:szCs w:val="21"/>
          <w:lang w:val="fr-FR"/>
        </w:rPr>
        <w:tab/>
        <w:t>printf("%d\n", 6*MM);</w:t>
      </w:r>
    </w:p>
    <w:p w:rsidR="0099296F" w:rsidRPr="00C41577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 w:rsidRPr="00C6668B">
        <w:rPr>
          <w:rFonts w:ascii="Courier New" w:hAnsi="Courier New" w:cs="Courier New"/>
          <w:b/>
          <w:kern w:val="0"/>
          <w:szCs w:val="21"/>
          <w:lang w:val="fr-FR"/>
        </w:rPr>
        <w:tab/>
      </w:r>
      <w:r w:rsidRPr="00C6668B">
        <w:rPr>
          <w:rFonts w:ascii="Courier New" w:hAnsi="Courier New" w:cs="Courier New"/>
          <w:b/>
          <w:kern w:val="0"/>
          <w:szCs w:val="21"/>
          <w:lang w:val="fr-FR"/>
        </w:rPr>
        <w:tab/>
      </w:r>
      <w:bookmarkStart w:id="0" w:name="_GoBack"/>
      <w:bookmarkEnd w:id="0"/>
      <w:r>
        <w:rPr>
          <w:rFonts w:ascii="Courier New" w:hAnsi="Courier New" w:cs="Courier New"/>
          <w:b/>
          <w:kern w:val="0"/>
          <w:szCs w:val="21"/>
        </w:rPr>
        <w:t>return 0;</w:t>
      </w:r>
    </w:p>
    <w:p w:rsidR="0099296F" w:rsidRPr="00C41577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 w:rsidRPr="00C41577">
        <w:rPr>
          <w:rFonts w:ascii="Courier New" w:hAnsi="Courier New" w:cs="Courier New"/>
          <w:b/>
          <w:kern w:val="0"/>
          <w:szCs w:val="21"/>
        </w:rPr>
        <w:t>}</w:t>
      </w:r>
    </w:p>
    <w:p w:rsidR="0099296F" w:rsidRPr="00C41577" w:rsidRDefault="0099296F" w:rsidP="007D507E">
      <w:pPr>
        <w:snapToGrid w:val="0"/>
        <w:ind w:firstLine="42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>24</w:t>
      </w:r>
      <w:r w:rsidRPr="00C41577">
        <w:rPr>
          <w:rFonts w:ascii="Courier New" w:hAnsi="Courier New" w:cs="Courier New"/>
          <w:b/>
          <w:szCs w:val="21"/>
        </w:rPr>
        <w:t xml:space="preserve">          </w:t>
      </w:r>
      <w:r>
        <w:rPr>
          <w:rFonts w:ascii="Courier New" w:hAnsi="Courier New" w:cs="Courier New"/>
          <w:b/>
          <w:szCs w:val="21"/>
        </w:rPr>
        <w:t xml:space="preserve">  </w:t>
      </w:r>
      <w:r w:rsidRPr="00C41577">
        <w:rPr>
          <w:rFonts w:ascii="Courier New" w:hAnsi="Courier New" w:cs="Courier New"/>
          <w:b/>
          <w:szCs w:val="21"/>
        </w:rPr>
        <w:t>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46            </w:t>
      </w:r>
      <w:r w:rsidRPr="00C41577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>126</w:t>
      </w:r>
      <w:r w:rsidRPr="00C41577">
        <w:rPr>
          <w:rFonts w:ascii="Courier New" w:hAnsi="Courier New" w:cs="Courier New"/>
          <w:b/>
          <w:szCs w:val="21"/>
        </w:rPr>
        <w:tab/>
        <w:t xml:space="preserve">      </w:t>
      </w:r>
      <w:r>
        <w:rPr>
          <w:rFonts w:ascii="Courier New" w:hAnsi="Courier New" w:cs="Courier New"/>
          <w:b/>
          <w:szCs w:val="21"/>
        </w:rPr>
        <w:t xml:space="preserve">     </w:t>
      </w:r>
      <w:r w:rsidRPr="00C41577">
        <w:rPr>
          <w:rFonts w:ascii="Courier New" w:hAnsi="Courier New" w:cs="Courier New"/>
          <w:b/>
          <w:szCs w:val="21"/>
        </w:rPr>
        <w:t xml:space="preserve"> D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>192</w:t>
      </w:r>
    </w:p>
    <w:p w:rsidR="0099296F" w:rsidRDefault="0099296F" w:rsidP="00293FA9">
      <w:pPr>
        <w:snapToGrid w:val="0"/>
        <w:outlineLvl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8. </w:t>
      </w:r>
      <w:r>
        <w:rPr>
          <w:rFonts w:ascii="Courier New" w:hAnsi="Courier New" w:cs="Courier New" w:hint="eastAsia"/>
          <w:b/>
          <w:szCs w:val="21"/>
        </w:rPr>
        <w:t>若有定义</w:t>
      </w:r>
      <w:r>
        <w:rPr>
          <w:rFonts w:ascii="Courier New" w:hAnsi="Courier New" w:cs="Courier New"/>
          <w:b/>
          <w:szCs w:val="21"/>
        </w:rPr>
        <w:t>double a[10],i=0,*p=a;</w:t>
      </w:r>
      <w:r>
        <w:rPr>
          <w:rFonts w:ascii="Courier New" w:hAnsi="Courier New" w:cs="Courier New" w:hint="eastAsia"/>
          <w:b/>
          <w:szCs w:val="21"/>
        </w:rPr>
        <w:t>，则下列赋值不正确的是（）</w:t>
      </w:r>
    </w:p>
    <w:p w:rsidR="0099296F" w:rsidRDefault="0099296F" w:rsidP="00293FA9">
      <w:pPr>
        <w:ind w:firstLine="42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>*a=2;</w:t>
      </w:r>
      <w:r w:rsidRPr="00C41577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      </w:t>
      </w:r>
      <w:r w:rsidRPr="00C41577">
        <w:rPr>
          <w:rFonts w:ascii="Courier New" w:hAnsi="Courier New" w:cs="Courier New"/>
          <w:b/>
          <w:szCs w:val="21"/>
        </w:rPr>
        <w:t>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>*</w:t>
      </w:r>
      <w:r>
        <w:rPr>
          <w:rFonts w:ascii="Courier New" w:cs="Courier New"/>
          <w:b/>
          <w:szCs w:val="21"/>
        </w:rPr>
        <w:t>p=2;</w:t>
      </w:r>
      <w:r w:rsidRPr="00C41577">
        <w:rPr>
          <w:rFonts w:ascii="Courier New" w:hAnsi="Courier New" w:cs="Courier New"/>
          <w:b/>
          <w:szCs w:val="21"/>
        </w:rPr>
        <w:t xml:space="preserve">   </w:t>
      </w:r>
      <w:r>
        <w:rPr>
          <w:rFonts w:ascii="Courier New" w:hAnsi="Courier New" w:cs="Courier New"/>
          <w:b/>
          <w:szCs w:val="21"/>
        </w:rPr>
        <w:t xml:space="preserve">    </w:t>
      </w:r>
      <w:r w:rsidRPr="00C41577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>a[i]=2;</w:t>
      </w:r>
      <w:r w:rsidRPr="00C41577">
        <w:rPr>
          <w:rFonts w:ascii="Courier New" w:hAnsi="Courier New" w:cs="Courier New"/>
          <w:b/>
          <w:szCs w:val="21"/>
        </w:rPr>
        <w:t xml:space="preserve">       </w:t>
      </w:r>
      <w:r>
        <w:rPr>
          <w:rFonts w:ascii="Courier New" w:hAnsi="Courier New" w:cs="Courier New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>D</w:t>
      </w:r>
      <w:r w:rsidRPr="00E70CBE">
        <w:rPr>
          <w:rFonts w:ascii="Courier New" w:hAnsi="Courier New" w:cs="Courier New"/>
          <w:b/>
        </w:rPr>
        <w:t>.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>p=a+2;</w:t>
      </w:r>
    </w:p>
    <w:p w:rsidR="0099296F" w:rsidRPr="00293FA9" w:rsidRDefault="0099296F" w:rsidP="00293FA9">
      <w:pPr>
        <w:snapToGrid w:val="0"/>
        <w:outlineLvl w:val="0"/>
        <w:rPr>
          <w:rFonts w:ascii="Courier New" w:hAnsi="Courier New" w:cs="Courier New"/>
          <w:b/>
          <w:szCs w:val="21"/>
        </w:rPr>
      </w:pPr>
    </w:p>
    <w:p w:rsidR="0099296F" w:rsidRPr="00C6668B" w:rsidRDefault="0099296F" w:rsidP="002B7592">
      <w:pPr>
        <w:snapToGrid w:val="0"/>
        <w:outlineLvl w:val="0"/>
        <w:rPr>
          <w:rFonts w:ascii="Courier New" w:hAnsi="Courier New" w:cs="Courier New"/>
          <w:b/>
          <w:color w:val="000000"/>
          <w:szCs w:val="21"/>
        </w:rPr>
      </w:pPr>
      <w:r w:rsidRPr="00C6668B">
        <w:rPr>
          <w:rFonts w:ascii="Courier New" w:hAnsi="Courier New" w:cs="Courier New"/>
          <w:b/>
          <w:color w:val="000000"/>
          <w:szCs w:val="21"/>
        </w:rPr>
        <w:t>9.</w:t>
      </w:r>
      <w:r>
        <w:rPr>
          <w:rFonts w:ascii="Courier New" w:hAnsi="Courier New" w:cs="Courier New" w:hint="eastAsia"/>
          <w:b/>
          <w:color w:val="000000"/>
          <w:szCs w:val="21"/>
          <w:lang w:val="pt-BR"/>
        </w:rPr>
        <w:t>若有定义</w:t>
      </w:r>
      <w:r w:rsidRPr="00C6668B">
        <w:rPr>
          <w:rFonts w:ascii="Courier New" w:hAnsi="Courier New" w:cs="Courier New"/>
          <w:b/>
          <w:color w:val="000000"/>
          <w:szCs w:val="21"/>
        </w:rPr>
        <w:t>char str[80],*sp=str;</w:t>
      </w:r>
      <w:r w:rsidRPr="00C6668B">
        <w:rPr>
          <w:rFonts w:ascii="Courier New" w:hAnsi="Courier New" w:cs="Courier New" w:hint="eastAsia"/>
          <w:b/>
          <w:color w:val="000000"/>
          <w:szCs w:val="21"/>
        </w:rPr>
        <w:t>，</w:t>
      </w:r>
      <w:r>
        <w:rPr>
          <w:rFonts w:ascii="Courier New" w:hAnsi="Courier New" w:cs="Courier New" w:hint="eastAsia"/>
          <w:b/>
          <w:color w:val="000000"/>
          <w:szCs w:val="21"/>
          <w:lang w:val="pt-BR"/>
        </w:rPr>
        <w:t>则下列语句不正确的是</w:t>
      </w:r>
      <w:r w:rsidRPr="00C6668B">
        <w:rPr>
          <w:rFonts w:ascii="Courier New" w:hAnsi="Courier New" w:cs="Courier New" w:hint="eastAsia"/>
          <w:b/>
          <w:color w:val="000000"/>
          <w:szCs w:val="21"/>
        </w:rPr>
        <w:t>（）</w:t>
      </w:r>
    </w:p>
    <w:p w:rsidR="0099296F" w:rsidRDefault="0099296F" w:rsidP="00AA5DE5">
      <w:pPr>
        <w:snapToGrid w:val="0"/>
        <w:ind w:firstLine="372"/>
        <w:outlineLvl w:val="0"/>
        <w:rPr>
          <w:rFonts w:ascii="Courier New" w:cs="Courier New"/>
          <w:b/>
          <w:color w:val="000000"/>
          <w:szCs w:val="21"/>
        </w:rPr>
      </w:pPr>
      <w:r w:rsidRPr="006F5449">
        <w:rPr>
          <w:rFonts w:ascii="Courier New" w:cs="Courier New"/>
          <w:b/>
          <w:color w:val="000000"/>
          <w:szCs w:val="21"/>
        </w:rPr>
        <w:t>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color w:val="000000"/>
          <w:szCs w:val="21"/>
        </w:rPr>
        <w:t xml:space="preserve">str="hello";  </w:t>
      </w:r>
      <w:r w:rsidRPr="006F5449">
        <w:rPr>
          <w:rFonts w:ascii="Courier New" w:cs="Courier New"/>
          <w:b/>
          <w:color w:val="000000"/>
          <w:szCs w:val="21"/>
        </w:rPr>
        <w:t xml:space="preserve">   </w:t>
      </w:r>
      <w:r w:rsidRPr="006F5449">
        <w:rPr>
          <w:rFonts w:ascii="Courier New" w:cs="Courier New"/>
          <w:b/>
          <w:color w:val="000000"/>
          <w:szCs w:val="21"/>
        </w:rPr>
        <w:t> </w:t>
      </w:r>
      <w:r>
        <w:rPr>
          <w:rFonts w:ascii="Courier New" w:cs="Courier New"/>
          <w:b/>
          <w:color w:val="000000"/>
          <w:szCs w:val="21"/>
        </w:rPr>
        <w:t xml:space="preserve">             </w:t>
      </w:r>
      <w:r w:rsidRPr="006F5449">
        <w:rPr>
          <w:rFonts w:ascii="Courier New" w:cs="Courier New"/>
          <w:b/>
          <w:color w:val="000000"/>
          <w:szCs w:val="21"/>
        </w:rPr>
        <w:t>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color w:val="000000"/>
          <w:szCs w:val="21"/>
        </w:rPr>
        <w:t>sp=</w:t>
      </w:r>
      <w:r w:rsidRPr="006F5449">
        <w:rPr>
          <w:rFonts w:ascii="Courier New" w:cs="Courier New"/>
          <w:b/>
          <w:color w:val="000000"/>
          <w:szCs w:val="21"/>
        </w:rPr>
        <w:t> </w:t>
      </w:r>
      <w:r>
        <w:rPr>
          <w:rFonts w:ascii="Courier New" w:cs="Courier New"/>
          <w:b/>
          <w:color w:val="000000"/>
          <w:szCs w:val="21"/>
        </w:rPr>
        <w:t>"hello";</w:t>
      </w:r>
      <w:r w:rsidRPr="006F5449">
        <w:rPr>
          <w:rFonts w:ascii="Courier New" w:cs="Courier New"/>
          <w:b/>
          <w:color w:val="000000"/>
          <w:szCs w:val="21"/>
        </w:rPr>
        <w:t xml:space="preserve">  </w:t>
      </w:r>
      <w:r>
        <w:rPr>
          <w:rFonts w:ascii="Courier New" w:cs="Courier New"/>
          <w:b/>
          <w:color w:val="000000"/>
          <w:szCs w:val="21"/>
        </w:rPr>
        <w:t xml:space="preserve">           </w:t>
      </w:r>
    </w:p>
    <w:p w:rsidR="0099296F" w:rsidRPr="00C6668B" w:rsidRDefault="0099296F" w:rsidP="00AA5DE5">
      <w:pPr>
        <w:snapToGrid w:val="0"/>
        <w:ind w:firstLine="372"/>
        <w:outlineLvl w:val="0"/>
        <w:rPr>
          <w:rFonts w:ascii="Courier New" w:cs="Courier New"/>
          <w:b/>
          <w:color w:val="000000"/>
          <w:szCs w:val="21"/>
          <w:lang w:val="sv-SE"/>
        </w:rPr>
      </w:pPr>
      <w:r w:rsidRPr="00C6668B">
        <w:rPr>
          <w:rFonts w:ascii="Courier New" w:cs="Courier New"/>
          <w:b/>
          <w:color w:val="000000"/>
          <w:szCs w:val="21"/>
          <w:lang w:val="sv-SE"/>
        </w:rPr>
        <w:t>C</w:t>
      </w:r>
      <w:r w:rsidRPr="00C6668B">
        <w:rPr>
          <w:rFonts w:ascii="Courier New" w:hAnsi="Courier New" w:cs="Courier New"/>
          <w:b/>
          <w:lang w:val="sv-SE"/>
        </w:rPr>
        <w:t xml:space="preserve">. </w:t>
      </w:r>
      <w:r w:rsidRPr="00C6668B">
        <w:rPr>
          <w:rFonts w:ascii="Courier New" w:cs="Courier New"/>
          <w:b/>
          <w:color w:val="000000"/>
          <w:szCs w:val="21"/>
          <w:lang w:val="sv-SE"/>
        </w:rPr>
        <w:t>gets(str);                     D</w:t>
      </w:r>
      <w:r w:rsidRPr="00C6668B">
        <w:rPr>
          <w:rFonts w:ascii="Courier New" w:hAnsi="Courier New" w:cs="Courier New"/>
          <w:b/>
          <w:lang w:val="sv-SE"/>
        </w:rPr>
        <w:t xml:space="preserve">. </w:t>
      </w:r>
      <w:r w:rsidRPr="00C6668B">
        <w:rPr>
          <w:rFonts w:ascii="Courier New" w:cs="Courier New"/>
          <w:b/>
          <w:color w:val="000000"/>
          <w:szCs w:val="21"/>
          <w:lang w:val="sv-SE"/>
        </w:rPr>
        <w:t>gets(sp);</w:t>
      </w:r>
    </w:p>
    <w:p w:rsidR="0099296F" w:rsidRPr="00101C24" w:rsidRDefault="0099296F" w:rsidP="007D507E">
      <w:pPr>
        <w:snapToGrid w:val="0"/>
        <w:outlineLvl w:val="0"/>
        <w:rPr>
          <w:rFonts w:ascii="Courier New" w:hAnsi="Courier New" w:cs="Courier New"/>
          <w:b/>
          <w:color w:val="1F497D"/>
          <w:szCs w:val="21"/>
          <w:lang w:val="sv-SE"/>
        </w:rPr>
      </w:pPr>
    </w:p>
    <w:p w:rsidR="0099296F" w:rsidRPr="007A10ED" w:rsidRDefault="0099296F" w:rsidP="007A10ED">
      <w:pPr>
        <w:snapToGrid w:val="0"/>
        <w:outlineLvl w:val="0"/>
        <w:rPr>
          <w:rFonts w:asci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10</w:t>
      </w:r>
      <w:r w:rsidRPr="007A10ED">
        <w:rPr>
          <w:rFonts w:ascii="Courier New" w:hAnsi="Courier New" w:cs="Courier New"/>
          <w:b/>
          <w:szCs w:val="21"/>
        </w:rPr>
        <w:t>.</w:t>
      </w:r>
      <w:r w:rsidRPr="007A10ED">
        <w:rPr>
          <w:rFonts w:ascii="Courier New" w:cs="Courier New" w:hint="eastAsia"/>
          <w:b/>
          <w:szCs w:val="21"/>
        </w:rPr>
        <w:t>若已有一个单向链表，指针变量</w:t>
      </w:r>
      <w:r w:rsidRPr="007A10ED">
        <w:rPr>
          <w:rFonts w:ascii="Courier New" w:cs="Courier New"/>
          <w:b/>
          <w:szCs w:val="21"/>
        </w:rPr>
        <w:t>p1</w:t>
      </w:r>
      <w:r w:rsidRPr="007A10ED">
        <w:rPr>
          <w:rFonts w:ascii="Courier New" w:cs="Courier New" w:hint="eastAsia"/>
          <w:b/>
          <w:szCs w:val="21"/>
        </w:rPr>
        <w:t>指向其中一个节点，</w:t>
      </w:r>
      <w:r w:rsidRPr="007A10ED">
        <w:rPr>
          <w:rFonts w:ascii="Courier New" w:cs="Courier New"/>
          <w:b/>
          <w:szCs w:val="21"/>
        </w:rPr>
        <w:t>p2</w:t>
      </w:r>
      <w:r w:rsidRPr="007A10ED">
        <w:rPr>
          <w:rFonts w:ascii="Courier New" w:cs="Courier New" w:hint="eastAsia"/>
          <w:b/>
          <w:szCs w:val="21"/>
        </w:rPr>
        <w:t>指向其下一个节点。</w:t>
      </w:r>
      <w:r>
        <w:rPr>
          <w:rFonts w:ascii="Courier New" w:cs="Courier New" w:hint="eastAsia"/>
          <w:b/>
          <w:szCs w:val="21"/>
        </w:rPr>
        <w:t>现在要删除</w:t>
      </w:r>
      <w:r>
        <w:rPr>
          <w:rFonts w:ascii="Courier New" w:cs="Courier New"/>
          <w:b/>
          <w:szCs w:val="21"/>
        </w:rPr>
        <w:t>p2</w:t>
      </w:r>
      <w:r>
        <w:rPr>
          <w:rFonts w:ascii="Courier New" w:cs="Courier New" w:hint="eastAsia"/>
          <w:b/>
          <w:szCs w:val="21"/>
        </w:rPr>
        <w:t>指向的节点</w:t>
      </w:r>
      <w:r w:rsidRPr="007A10ED">
        <w:rPr>
          <w:rFonts w:ascii="Courier New" w:cs="Courier New" w:hint="eastAsia"/>
          <w:b/>
          <w:szCs w:val="21"/>
        </w:rPr>
        <w:t>。相应的语句是（）</w:t>
      </w:r>
      <w:r w:rsidRPr="007A10ED">
        <w:rPr>
          <w:rFonts w:ascii="Courier New" w:cs="Courier New"/>
          <w:b/>
          <w:szCs w:val="21"/>
        </w:rPr>
        <w:t xml:space="preserve"> </w:t>
      </w:r>
    </w:p>
    <w:p w:rsidR="0099296F" w:rsidRPr="007A10ED" w:rsidRDefault="0099296F" w:rsidP="00AA5DE5">
      <w:pPr>
        <w:snapToGrid w:val="0"/>
        <w:ind w:leftChars="100" w:left="210" w:firstLineChars="50" w:firstLine="105"/>
        <w:rPr>
          <w:rFonts w:ascii="Courier New" w:hAnsi="Courier New" w:cs="Courier New"/>
          <w:b/>
          <w:szCs w:val="21"/>
        </w:rPr>
      </w:pPr>
      <w:r w:rsidRPr="007A10ED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 w:rsidRPr="007A10ED">
        <w:rPr>
          <w:rFonts w:ascii="Courier New" w:hAnsi="Courier New" w:cs="Courier New"/>
          <w:b/>
          <w:szCs w:val="21"/>
        </w:rPr>
        <w:t>p1-&gt;next=p; p-&gt;next=p2;       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 w:rsidRPr="007A10ED">
        <w:rPr>
          <w:rFonts w:ascii="Courier New" w:hAnsi="Courier New" w:cs="Courier New"/>
          <w:b/>
          <w:szCs w:val="21"/>
        </w:rPr>
        <w:t>p-&gt;next=p2; p1-&gt;next=p;</w:t>
      </w:r>
    </w:p>
    <w:p w:rsidR="0099296F" w:rsidRPr="007A10ED" w:rsidRDefault="0099296F" w:rsidP="00AA5DE5">
      <w:pPr>
        <w:snapToGrid w:val="0"/>
        <w:ind w:leftChars="100" w:left="210" w:firstLineChars="50" w:firstLine="105"/>
        <w:rPr>
          <w:rFonts w:ascii="Courier New" w:hAnsi="Courier New" w:cs="Courier New"/>
          <w:b/>
          <w:szCs w:val="21"/>
        </w:rPr>
      </w:pPr>
      <w:r w:rsidRPr="007A10ED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 w:rsidRPr="007A10ED">
        <w:rPr>
          <w:rFonts w:ascii="Courier New" w:cs="Courier New"/>
          <w:b/>
          <w:szCs w:val="21"/>
        </w:rPr>
        <w:t xml:space="preserve">p1-&gt;next; </w:t>
      </w:r>
      <w:r w:rsidRPr="007A10ED">
        <w:rPr>
          <w:rFonts w:ascii="Courier New" w:hAnsi="Courier New" w:cs="Courier New"/>
          <w:b/>
          <w:szCs w:val="21"/>
        </w:rPr>
        <w:t>p=p2;                 D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 w:rsidRPr="007A10ED">
        <w:rPr>
          <w:rFonts w:ascii="Courier New" w:hAnsi="Courier New" w:cs="Courier New"/>
          <w:b/>
          <w:szCs w:val="21"/>
        </w:rPr>
        <w:t>p1=p; p-&gt;next=p2;</w:t>
      </w:r>
    </w:p>
    <w:p w:rsidR="0099296F" w:rsidRPr="00101C24" w:rsidRDefault="0099296F" w:rsidP="007D507E">
      <w:pPr>
        <w:snapToGrid w:val="0"/>
        <w:outlineLvl w:val="0"/>
        <w:rPr>
          <w:rFonts w:ascii="Courier New" w:hAnsi="Courier New" w:cs="Courier New"/>
          <w:b/>
          <w:color w:val="1F497D"/>
          <w:kern w:val="0"/>
          <w:szCs w:val="21"/>
        </w:rPr>
      </w:pPr>
    </w:p>
    <w:p w:rsidR="0099296F" w:rsidRDefault="0099296F" w:rsidP="00C6668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 w:hint="eastAsia"/>
          <w:b/>
          <w:sz w:val="24"/>
        </w:rPr>
        <w:t>试题二、程序阅读题（每题</w:t>
      </w:r>
      <w:r>
        <w:rPr>
          <w:rFonts w:ascii="Courier New" w:eastAsia="黑体" w:hAnsi="Courier New" w:cs="Courier New"/>
          <w:b/>
          <w:sz w:val="24"/>
        </w:rPr>
        <w:t>5</w:t>
      </w:r>
      <w:r>
        <w:rPr>
          <w:rFonts w:ascii="Courier New" w:eastAsia="黑体" w:hAnsi="Courier New" w:cs="Courier New" w:hint="eastAsia"/>
          <w:b/>
          <w:sz w:val="24"/>
        </w:rPr>
        <w:t>分，共</w:t>
      </w:r>
      <w:r>
        <w:rPr>
          <w:rFonts w:ascii="Courier New" w:eastAsia="黑体" w:hAnsi="Courier New" w:cs="Courier New"/>
          <w:b/>
          <w:sz w:val="24"/>
        </w:rPr>
        <w:t>25</w:t>
      </w:r>
      <w:r>
        <w:rPr>
          <w:rFonts w:ascii="Courier New" w:eastAsia="黑体" w:hAnsi="Courier New" w:cs="Courier New" w:hint="eastAsia"/>
          <w:b/>
          <w:sz w:val="24"/>
        </w:rPr>
        <w:t>分）</w:t>
      </w:r>
    </w:p>
    <w:p w:rsidR="0099296F" w:rsidRDefault="0099296F" w:rsidP="007D507E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1.</w:t>
      </w:r>
    </w:p>
    <w:p w:rsidR="0099296F" w:rsidRPr="00211C61" w:rsidRDefault="0099296F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 xml:space="preserve">#include </w:t>
      </w:r>
      <w:r>
        <w:rPr>
          <w:rFonts w:ascii="Courier New" w:hAnsi="Courier New" w:cs="Courier New"/>
          <w:b/>
          <w:color w:val="000000"/>
        </w:rPr>
        <w:t>&lt;</w:t>
      </w:r>
      <w:r w:rsidRPr="00211C61">
        <w:rPr>
          <w:rFonts w:ascii="Courier New" w:hAnsi="Courier New" w:cs="Courier New"/>
          <w:b/>
          <w:color w:val="000000"/>
        </w:rPr>
        <w:t>stdio.h</w:t>
      </w:r>
      <w:r>
        <w:rPr>
          <w:rFonts w:ascii="Courier New" w:hAnsi="Courier New" w:cs="Courier New"/>
          <w:b/>
          <w:color w:val="000000"/>
        </w:rPr>
        <w:t>&gt;</w:t>
      </w:r>
    </w:p>
    <w:p w:rsidR="0099296F" w:rsidRDefault="0099296F" w:rsidP="007D507E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int</w:t>
      </w:r>
      <w:r w:rsidRPr="00211C61">
        <w:rPr>
          <w:rFonts w:ascii="Courier New" w:hAnsi="Courier New" w:cs="Courier New"/>
          <w:b/>
          <w:color w:val="000000"/>
        </w:rPr>
        <w:t xml:space="preserve"> main()</w:t>
      </w:r>
    </w:p>
    <w:p w:rsidR="0099296F" w:rsidRPr="00211C61" w:rsidRDefault="0099296F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>{</w:t>
      </w:r>
    </w:p>
    <w:p w:rsidR="0099296F" w:rsidRPr="00211C61" w:rsidRDefault="0099296F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  <w:t>int a=</w:t>
      </w:r>
      <w:r>
        <w:rPr>
          <w:rFonts w:ascii="Courier New" w:hAnsi="Courier New" w:cs="Courier New"/>
          <w:b/>
          <w:color w:val="000000"/>
        </w:rPr>
        <w:t>99</w:t>
      </w:r>
      <w:r w:rsidRPr="00211C61">
        <w:rPr>
          <w:rFonts w:ascii="Courier New" w:hAnsi="Courier New" w:cs="Courier New"/>
          <w:b/>
          <w:color w:val="000000"/>
        </w:rPr>
        <w:t>;</w:t>
      </w:r>
    </w:p>
    <w:p w:rsidR="0099296F" w:rsidRPr="00211C61" w:rsidRDefault="0099296F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  <w:t>do{</w:t>
      </w:r>
    </w:p>
    <w:p w:rsidR="0099296F" w:rsidRPr="00211C61" w:rsidRDefault="0099296F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r w:rsidRPr="00211C61">
        <w:rPr>
          <w:rFonts w:ascii="Courier New" w:hAnsi="Courier New" w:cs="Courier New"/>
          <w:b/>
          <w:color w:val="000000"/>
        </w:rPr>
        <w:tab/>
        <w:t>if(a%2==1) a=a+1;</w:t>
      </w:r>
    </w:p>
    <w:p w:rsidR="0099296F" w:rsidRPr="00211C61" w:rsidRDefault="0099296F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r w:rsidRPr="00211C61">
        <w:rPr>
          <w:rFonts w:ascii="Courier New" w:hAnsi="Courier New" w:cs="Courier New"/>
          <w:b/>
          <w:color w:val="000000"/>
        </w:rPr>
        <w:tab/>
        <w:t>else a/=2;</w:t>
      </w:r>
    </w:p>
    <w:p w:rsidR="0099296F" w:rsidRDefault="0099296F" w:rsidP="007D507E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 w:rsidRPr="00211C61">
        <w:rPr>
          <w:rFonts w:ascii="Courier New" w:hAnsi="Courier New" w:cs="Courier New"/>
          <w:b/>
          <w:color w:val="000000"/>
        </w:rPr>
        <w:t>}while(a!=1);</w:t>
      </w:r>
    </w:p>
    <w:p w:rsidR="0099296F" w:rsidRDefault="0099296F" w:rsidP="007D507E">
      <w:pPr>
        <w:ind w:firstLineChars="200" w:firstLine="422"/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>printf("%d</w:t>
      </w:r>
      <w:r>
        <w:rPr>
          <w:rFonts w:ascii="Courier New" w:hAnsi="Courier New" w:cs="Courier New"/>
          <w:b/>
          <w:color w:val="000000"/>
        </w:rPr>
        <w:t>\n</w:t>
      </w:r>
      <w:r w:rsidRPr="00211C61">
        <w:rPr>
          <w:rFonts w:ascii="Courier New" w:hAnsi="Courier New" w:cs="Courier New"/>
          <w:b/>
          <w:color w:val="000000"/>
        </w:rPr>
        <w:t>",a);</w:t>
      </w:r>
    </w:p>
    <w:p w:rsidR="0099296F" w:rsidRPr="00211C61" w:rsidRDefault="0099296F" w:rsidP="007D507E">
      <w:pPr>
        <w:ind w:firstLineChars="200" w:firstLine="422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return 0;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 w:rsidRPr="00211C61">
        <w:rPr>
          <w:rFonts w:ascii="Courier New" w:hAnsi="Courier New" w:cs="Courier New"/>
          <w:b/>
          <w:color w:val="000000"/>
        </w:rPr>
        <w:t>}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2.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 xml:space="preserve">#include </w:t>
      </w:r>
      <w:r>
        <w:rPr>
          <w:rFonts w:ascii="Courier New" w:hAnsi="Courier New" w:cs="Courier New"/>
          <w:b/>
          <w:color w:val="000000"/>
        </w:rPr>
        <w:t>&lt;</w:t>
      </w:r>
      <w:r w:rsidRPr="00211C61">
        <w:rPr>
          <w:rFonts w:ascii="Courier New" w:hAnsi="Courier New" w:cs="Courier New"/>
          <w:b/>
          <w:color w:val="000000"/>
        </w:rPr>
        <w:t>stdio.h</w:t>
      </w:r>
      <w:r>
        <w:rPr>
          <w:rFonts w:ascii="Courier New" w:hAnsi="Courier New" w:cs="Courier New"/>
          <w:b/>
          <w:color w:val="000000"/>
        </w:rPr>
        <w:t>&gt;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int </w:t>
      </w:r>
      <w:r w:rsidRPr="00DB0A04">
        <w:rPr>
          <w:rFonts w:ascii="Courier New" w:hAnsi="Courier New" w:cs="Courier New"/>
          <w:b/>
          <w:color w:val="000000"/>
        </w:rPr>
        <w:t>main()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 xml:space="preserve">{  </w:t>
      </w:r>
    </w:p>
    <w:p w:rsidR="0099296F" w:rsidRPr="00DB0A04" w:rsidRDefault="0099296F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int a,b;</w:t>
      </w:r>
    </w:p>
    <w:p w:rsidR="0099296F" w:rsidRPr="00DB0A04" w:rsidRDefault="0099296F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for (a=1,b=1;a&lt;100;a++){</w:t>
      </w:r>
    </w:p>
    <w:p w:rsidR="0099296F" w:rsidRDefault="0099296F" w:rsidP="007D507E">
      <w:pPr>
        <w:autoSpaceDE w:val="0"/>
        <w:autoSpaceDN w:val="0"/>
        <w:adjustRightInd w:val="0"/>
        <w:snapToGrid w:val="0"/>
        <w:ind w:left="420" w:firstLine="42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 xml:space="preserve">if (b&gt;=20) </w:t>
      </w:r>
    </w:p>
    <w:p w:rsidR="0099296F" w:rsidRPr="00DB0A04" w:rsidRDefault="0099296F" w:rsidP="007D507E">
      <w:pPr>
        <w:autoSpaceDE w:val="0"/>
        <w:autoSpaceDN w:val="0"/>
        <w:adjustRightInd w:val="0"/>
        <w:snapToGrid w:val="0"/>
        <w:ind w:left="840" w:firstLine="42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break;</w:t>
      </w:r>
    </w:p>
    <w:p w:rsidR="0099296F" w:rsidRDefault="0099296F" w:rsidP="007D507E">
      <w:pPr>
        <w:autoSpaceDE w:val="0"/>
        <w:autoSpaceDN w:val="0"/>
        <w:adjustRightInd w:val="0"/>
        <w:snapToGrid w:val="0"/>
        <w:ind w:left="420" w:firstLine="42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if (b%</w:t>
      </w:r>
      <w:r>
        <w:rPr>
          <w:rFonts w:ascii="Courier New" w:hAnsi="Courier New" w:cs="Courier New"/>
          <w:b/>
          <w:color w:val="000000"/>
        </w:rPr>
        <w:t>5</w:t>
      </w:r>
      <w:r w:rsidRPr="00DB0A04">
        <w:rPr>
          <w:rFonts w:ascii="Courier New" w:hAnsi="Courier New" w:cs="Courier New"/>
          <w:b/>
          <w:color w:val="000000"/>
        </w:rPr>
        <w:t xml:space="preserve">==1){  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ind w:left="840" w:firstLine="420"/>
        <w:rPr>
          <w:rFonts w:ascii="Courier New" w:hAnsi="Courier New" w:cs="Courier New"/>
          <w:b/>
          <w:color w:val="000000"/>
          <w:lang w:val="pt-BR"/>
        </w:rPr>
      </w:pPr>
      <w:r w:rsidRPr="00C6668B">
        <w:rPr>
          <w:rFonts w:ascii="Courier New" w:hAnsi="Courier New" w:cs="Courier New"/>
          <w:b/>
          <w:color w:val="000000"/>
          <w:lang w:val="pt-BR"/>
        </w:rPr>
        <w:t xml:space="preserve">b+=5; 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ind w:left="840" w:firstLine="420"/>
        <w:rPr>
          <w:rFonts w:ascii="Courier New" w:hAnsi="Courier New" w:cs="Courier New"/>
          <w:b/>
          <w:color w:val="000000"/>
          <w:lang w:val="pt-BR"/>
        </w:rPr>
      </w:pPr>
      <w:r w:rsidRPr="00C6668B">
        <w:rPr>
          <w:rFonts w:ascii="Courier New" w:hAnsi="Courier New" w:cs="Courier New"/>
          <w:b/>
          <w:color w:val="000000"/>
          <w:lang w:val="pt-BR"/>
        </w:rPr>
        <w:t xml:space="preserve">continue; 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ind w:left="840" w:firstLine="420"/>
        <w:rPr>
          <w:rFonts w:ascii="Courier New" w:hAnsi="Courier New" w:cs="Courier New"/>
          <w:b/>
          <w:color w:val="000000"/>
          <w:lang w:val="pt-BR"/>
        </w:rPr>
      </w:pPr>
      <w:r w:rsidRPr="00C6668B">
        <w:rPr>
          <w:rFonts w:ascii="Courier New" w:hAnsi="Courier New" w:cs="Courier New"/>
          <w:b/>
          <w:color w:val="000000"/>
          <w:lang w:val="pt-BR"/>
        </w:rPr>
        <w:t>}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ind w:left="420" w:firstLine="420"/>
        <w:rPr>
          <w:rFonts w:ascii="Courier New" w:hAnsi="Courier New" w:cs="Courier New"/>
          <w:b/>
          <w:color w:val="000000"/>
          <w:lang w:val="pt-BR"/>
        </w:rPr>
      </w:pPr>
      <w:r w:rsidRPr="00C6668B">
        <w:rPr>
          <w:rFonts w:ascii="Courier New" w:hAnsi="Courier New" w:cs="Courier New"/>
          <w:b/>
          <w:color w:val="000000"/>
          <w:lang w:val="pt-BR"/>
        </w:rPr>
        <w:t>b-=5;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  <w:lang w:val="pt-BR"/>
        </w:rPr>
      </w:pPr>
      <w:r w:rsidRPr="00C6668B">
        <w:rPr>
          <w:rFonts w:ascii="Courier New" w:hAnsi="Courier New" w:cs="Courier New"/>
          <w:b/>
          <w:color w:val="000000"/>
          <w:lang w:val="pt-BR"/>
        </w:rPr>
        <w:t>}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  <w:lang w:val="pt-BR"/>
        </w:rPr>
      </w:pPr>
      <w:r w:rsidRPr="00C6668B">
        <w:rPr>
          <w:rFonts w:ascii="Courier New" w:hAnsi="Courier New" w:cs="Courier New"/>
          <w:b/>
          <w:color w:val="000000"/>
          <w:lang w:val="pt-BR"/>
        </w:rPr>
        <w:t>printf("%d\n",a);</w:t>
      </w:r>
    </w:p>
    <w:p w:rsidR="0099296F" w:rsidRPr="00DB0A04" w:rsidRDefault="0099296F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return 0;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}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3.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#include &lt;stdio.h&gt;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void sort(int b[], int n)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int i,tmp;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for(i=0;i&lt;n-1;i++)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  <w:t>if(b[i]&gt;b[i+1]){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  <w:t>tmp=b[i];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  <w:t>b[i]=b[i+1];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  <w:t>b[i+1]=tmp;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  <w:t>}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int main()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int a[]={3,4,8,7,2,9,1,6,5};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int i;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sort(a,7);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for(i=0;i&lt;9;i++)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  <w:t>printf("%2d",a[i]);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return 0;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4.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#include &lt;stdio.h&gt;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int main()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  <w:lang w:val="sv-SE"/>
        </w:rPr>
      </w:pPr>
      <w:r w:rsidRPr="00C6668B">
        <w:rPr>
          <w:rFonts w:ascii="Courier New" w:eastAsia="黑体" w:hAnsi="Courier New" w:cs="Courier New"/>
          <w:b/>
          <w:szCs w:val="21"/>
          <w:lang w:val="sv-SE"/>
        </w:rPr>
        <w:t>{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  <w:lang w:val="sv-SE"/>
        </w:rPr>
      </w:pPr>
      <w:r w:rsidRPr="00C6668B">
        <w:rPr>
          <w:rFonts w:ascii="Courier New" w:eastAsia="黑体" w:hAnsi="Courier New" w:cs="Courier New"/>
          <w:b/>
          <w:szCs w:val="21"/>
          <w:lang w:val="sv-SE"/>
        </w:rPr>
        <w:tab/>
        <w:t>char *str[]={"apple","orange","banana"};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C6668B">
        <w:rPr>
          <w:rFonts w:ascii="Courier New" w:eastAsia="黑体" w:hAnsi="Courier New" w:cs="Courier New"/>
          <w:b/>
          <w:szCs w:val="21"/>
          <w:lang w:val="sv-SE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>char **sp;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sp=str+1;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printf("%c %c\n",*(str[2]+1),**sp);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return 0;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5.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#include &lt;stdio.h&gt;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struct ST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int num;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char name[10];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int age;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int main()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struct ST stu[3]={{1,"Lisa",19},{2,"Tom",20},{3,"Rose",21}},*p;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p=stu+1;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printf("%s</w:t>
      </w:r>
      <w:r>
        <w:rPr>
          <w:rFonts w:ascii="Courier New" w:eastAsia="黑体" w:hAnsi="Courier New" w:cs="Courier New"/>
          <w:b/>
          <w:szCs w:val="21"/>
        </w:rPr>
        <w:t xml:space="preserve"> </w:t>
      </w:r>
      <w:r w:rsidRPr="00572E45">
        <w:rPr>
          <w:rFonts w:ascii="Courier New" w:eastAsia="黑体" w:hAnsi="Courier New" w:cs="Courier New"/>
          <w:b/>
          <w:szCs w:val="21"/>
        </w:rPr>
        <w:t>",p++-&gt;name);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printf("%d\n",p-&gt;age);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return 0;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:rsidR="0099296F" w:rsidRPr="00C41577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 w:rsidRPr="00C41577">
        <w:rPr>
          <w:rFonts w:ascii="Courier New" w:eastAsia="黑体" w:hAnsi="Courier New" w:cs="Courier New" w:hint="eastAsia"/>
          <w:b/>
          <w:sz w:val="24"/>
        </w:rPr>
        <w:t>试题</w:t>
      </w:r>
      <w:r>
        <w:rPr>
          <w:rFonts w:ascii="Courier New" w:eastAsia="黑体" w:hAnsi="Courier New" w:cs="Courier New" w:hint="eastAsia"/>
          <w:b/>
          <w:sz w:val="24"/>
        </w:rPr>
        <w:t>三</w:t>
      </w:r>
      <w:r w:rsidRPr="00C41577">
        <w:rPr>
          <w:rFonts w:ascii="Courier New" w:eastAsia="黑体" w:hAnsi="Courier New" w:cs="Courier New" w:hint="eastAsia"/>
          <w:b/>
          <w:sz w:val="24"/>
        </w:rPr>
        <w:t>、填空题</w:t>
      </w:r>
      <w:r w:rsidRPr="00C41577">
        <w:rPr>
          <w:rFonts w:ascii="Courier New" w:eastAsia="黑体" w:hAnsi="Courier New" w:cs="Courier New"/>
          <w:b/>
          <w:sz w:val="24"/>
        </w:rPr>
        <w:t>(</w:t>
      </w:r>
      <w:r w:rsidRPr="00C41577">
        <w:rPr>
          <w:rFonts w:ascii="Courier New" w:eastAsia="黑体" w:hAnsi="Courier New" w:cs="Courier New" w:hint="eastAsia"/>
          <w:b/>
          <w:sz w:val="24"/>
        </w:rPr>
        <w:t>每空</w:t>
      </w:r>
      <w:r>
        <w:rPr>
          <w:rFonts w:ascii="Courier New" w:eastAsia="黑体" w:hAnsi="Courier New" w:cs="Courier New"/>
          <w:b/>
          <w:sz w:val="24"/>
        </w:rPr>
        <w:t>2</w:t>
      </w:r>
      <w:r w:rsidRPr="00C41577">
        <w:rPr>
          <w:rFonts w:ascii="Courier New" w:eastAsia="黑体" w:hAnsi="Courier New" w:cs="Courier New" w:hint="eastAsia"/>
          <w:b/>
          <w:sz w:val="24"/>
        </w:rPr>
        <w:t>分，共</w:t>
      </w:r>
      <w:r>
        <w:rPr>
          <w:rFonts w:ascii="Courier New" w:eastAsia="黑体" w:hAnsi="Courier New" w:cs="Courier New"/>
          <w:b/>
          <w:sz w:val="24"/>
        </w:rPr>
        <w:t>2</w:t>
      </w:r>
      <w:r w:rsidRPr="00C41577">
        <w:rPr>
          <w:rFonts w:ascii="Courier New" w:eastAsia="黑体" w:hAnsi="Courier New" w:cs="Courier New"/>
          <w:b/>
          <w:sz w:val="24"/>
        </w:rPr>
        <w:t>0</w:t>
      </w:r>
      <w:r w:rsidRPr="00C41577">
        <w:rPr>
          <w:rFonts w:ascii="Courier New" w:eastAsia="黑体" w:hAnsi="Courier New" w:cs="Courier New" w:hint="eastAsia"/>
          <w:b/>
          <w:sz w:val="24"/>
        </w:rPr>
        <w:t>分</w:t>
      </w:r>
      <w:r w:rsidRPr="00C41577">
        <w:rPr>
          <w:rFonts w:ascii="Courier New" w:eastAsia="黑体" w:hAnsi="Courier New" w:cs="Courier New"/>
          <w:b/>
          <w:sz w:val="24"/>
        </w:rPr>
        <w:t>)</w:t>
      </w:r>
    </w:p>
    <w:p w:rsidR="0099296F" w:rsidRPr="005F5BBA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1.</w:t>
      </w:r>
      <w:r>
        <w:rPr>
          <w:rFonts w:ascii="Courier New" w:hAnsi="Courier New" w:cs="Courier New" w:hint="eastAsia"/>
          <w:b/>
          <w:szCs w:val="21"/>
        </w:rPr>
        <w:t>程序功能：输出多项式</w:t>
      </w:r>
      <w:r>
        <w:rPr>
          <w:rFonts w:ascii="Courier New" w:hAnsi="Courier New" w:cs="Courier New"/>
          <w:b/>
          <w:szCs w:val="21"/>
        </w:rPr>
        <w:t>1-1/2+1/3-1/4+1/5-1/6+</w:t>
      </w:r>
      <w:r>
        <w:rPr>
          <w:rFonts w:ascii="Courier New" w:hAnsi="Courier New" w:cs="Courier New" w:hint="eastAsia"/>
          <w:b/>
          <w:szCs w:val="21"/>
        </w:rPr>
        <w:t>……的前</w:t>
      </w:r>
      <w:r>
        <w:rPr>
          <w:rFonts w:ascii="Courier New" w:hAnsi="Courier New" w:cs="Courier New"/>
          <w:b/>
          <w:szCs w:val="21"/>
        </w:rPr>
        <w:t>n</w:t>
      </w:r>
      <w:r>
        <w:rPr>
          <w:rFonts w:ascii="Courier New" w:hAnsi="Courier New" w:cs="Courier New" w:hint="eastAsia"/>
          <w:b/>
          <w:szCs w:val="21"/>
        </w:rPr>
        <w:t>项的和</w:t>
      </w:r>
      <w:r w:rsidRPr="005F5BBA">
        <w:rPr>
          <w:rFonts w:ascii="Courier New" w:hAnsi="Courier New" w:cs="Courier New"/>
          <w:b/>
          <w:szCs w:val="21"/>
        </w:rPr>
        <w:t> </w:t>
      </w:r>
      <w:r w:rsidRPr="005F5BBA">
        <w:rPr>
          <w:rFonts w:ascii="Courier New" w:hAnsi="Courier New" w:cs="Courier New" w:hint="eastAsia"/>
          <w:b/>
          <w:szCs w:val="21"/>
        </w:rPr>
        <w:t>。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>#include&lt;stdio.h&gt;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int</w:t>
      </w:r>
      <w:r w:rsidRPr="0036347A">
        <w:rPr>
          <w:rFonts w:ascii="Courier New" w:hAnsi="Courier New" w:cs="Courier New"/>
          <w:b/>
          <w:szCs w:val="21"/>
        </w:rPr>
        <w:t xml:space="preserve"> main()  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{   </w:t>
      </w:r>
    </w:p>
    <w:p w:rsidR="0099296F" w:rsidRPr="0036347A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>double s=0,t;</w:t>
      </w:r>
      <w:r w:rsidRPr="0036347A">
        <w:rPr>
          <w:rFonts w:ascii="Courier New" w:hAnsi="Courier New" w:cs="Courier New"/>
          <w:b/>
          <w:szCs w:val="21"/>
        </w:rPr>
        <w:tab/>
        <w:t xml:space="preserve">  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int i,n,f=1;               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scanf("%d",&amp;n);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 xml:space="preserve">  </w:t>
      </w:r>
      <w:r w:rsidRPr="0036347A">
        <w:rPr>
          <w:rFonts w:ascii="Courier New" w:hAnsi="Courier New" w:cs="Courier New"/>
          <w:b/>
          <w:szCs w:val="21"/>
        </w:rPr>
        <w:t>for(i=1;</w:t>
      </w:r>
      <w:r w:rsidRPr="0036347A">
        <w:rPr>
          <w:rFonts w:ascii="Courier New" w:hAnsi="Courier New" w:cs="Courier New"/>
          <w:b/>
          <w:szCs w:val="21"/>
          <w:u w:val="single"/>
        </w:rPr>
        <w:t xml:space="preserve">  (1)  </w:t>
      </w:r>
      <w:r w:rsidRPr="0036347A">
        <w:rPr>
          <w:rFonts w:ascii="Courier New" w:hAnsi="Courier New" w:cs="Courier New"/>
          <w:b/>
          <w:szCs w:val="21"/>
        </w:rPr>
        <w:t>;i++)   {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ab/>
        <w:t xml:space="preserve">   </w:t>
      </w:r>
      <w:r>
        <w:rPr>
          <w:rFonts w:ascii="Courier New" w:hAnsi="Courier New" w:cs="Courier New"/>
          <w:b/>
          <w:szCs w:val="21"/>
        </w:rPr>
        <w:t xml:space="preserve">  </w:t>
      </w:r>
      <w:r w:rsidRPr="0036347A">
        <w:rPr>
          <w:rFonts w:ascii="Courier New" w:hAnsi="Courier New" w:cs="Courier New"/>
          <w:b/>
          <w:szCs w:val="21"/>
        </w:rPr>
        <w:t>t=</w:t>
      </w:r>
      <w:r w:rsidRPr="0036347A">
        <w:rPr>
          <w:rFonts w:ascii="Courier New" w:hAnsi="Courier New" w:cs="Courier New"/>
          <w:b/>
          <w:szCs w:val="21"/>
          <w:u w:val="single"/>
        </w:rPr>
        <w:t xml:space="preserve">     (2)       </w:t>
      </w:r>
      <w:r w:rsidRPr="0036347A">
        <w:rPr>
          <w:rFonts w:ascii="Courier New" w:hAnsi="Courier New" w:cs="Courier New"/>
          <w:b/>
          <w:szCs w:val="21"/>
        </w:rPr>
        <w:t xml:space="preserve">;       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   </w:t>
      </w:r>
      <w:r w:rsidRPr="0036347A">
        <w:rPr>
          <w:rFonts w:ascii="Courier New" w:hAnsi="Courier New" w:cs="Courier New"/>
          <w:b/>
          <w:szCs w:val="21"/>
          <w:u w:val="single"/>
        </w:rPr>
        <w:tab/>
        <w:t xml:space="preserve">  (3)         </w:t>
      </w:r>
      <w:r w:rsidRPr="0036347A">
        <w:rPr>
          <w:rFonts w:ascii="Courier New" w:hAnsi="Courier New" w:cs="Courier New"/>
          <w:b/>
          <w:szCs w:val="21"/>
        </w:rPr>
        <w:t xml:space="preserve">;  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 w:rsidRPr="0036347A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>s+=t;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 }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 printf( "s=%f\n",s );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 xml:space="preserve">   return 0;</w:t>
      </w:r>
      <w:r w:rsidRPr="0036347A">
        <w:rPr>
          <w:rFonts w:ascii="Courier New" w:hAnsi="Courier New" w:cs="Courier New"/>
          <w:b/>
          <w:szCs w:val="21"/>
        </w:rPr>
        <w:t xml:space="preserve"> 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>}</w:t>
      </w:r>
    </w:p>
    <w:p w:rsidR="0099296F" w:rsidRPr="005F5BB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 w:rsidRPr="005F5BBA">
        <w:rPr>
          <w:rFonts w:ascii="Courier New" w:hAnsi="Courier New" w:cs="Courier New"/>
          <w:b/>
          <w:szCs w:val="21"/>
        </w:rPr>
        <w:t>2</w:t>
      </w:r>
      <w:r>
        <w:rPr>
          <w:rFonts w:ascii="Courier New" w:hAnsi="Courier New" w:cs="Courier New"/>
          <w:b/>
          <w:szCs w:val="21"/>
        </w:rPr>
        <w:t>.</w:t>
      </w:r>
      <w:r>
        <w:rPr>
          <w:rFonts w:ascii="Courier New" w:hAnsi="Courier New" w:cs="Courier New" w:hint="eastAsia"/>
          <w:b/>
          <w:szCs w:val="21"/>
        </w:rPr>
        <w:t>程序功能：创建并输出如下的二维数组</w:t>
      </w:r>
      <w:r w:rsidRPr="005F5BBA">
        <w:rPr>
          <w:rFonts w:ascii="Courier New" w:hAnsi="Courier New" w:cs="Courier New" w:hint="eastAsia"/>
          <w:b/>
          <w:szCs w:val="21"/>
        </w:rPr>
        <w:t>。</w:t>
      </w:r>
      <w:r w:rsidRPr="005F5BBA">
        <w:rPr>
          <w:rFonts w:ascii="Courier New" w:hAnsi="Courier New" w:cs="Courier New"/>
          <w:b/>
          <w:szCs w:val="21"/>
        </w:rPr>
        <w:t> </w:t>
      </w: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3 0 0 0 3</w:t>
      </w: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0 3 0 3 0</w:t>
      </w: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0 0 3 0 0</w:t>
      </w: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0 3 0 3 0</w:t>
      </w: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3 0 0 0 3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>#include &lt;stdio.h&gt;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>int main()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>{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int a[5][5]={0},*p[5],i,j;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for(i=0;i&lt;5;i++)</w:t>
      </w:r>
    </w:p>
    <w:p w:rsidR="0099296F" w:rsidRPr="00C6668B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sv-SE"/>
        </w:rPr>
      </w:pPr>
      <w:r w:rsidRPr="00572E45">
        <w:rPr>
          <w:rFonts w:ascii="Courier New" w:hAnsi="Courier New" w:cs="Courier New"/>
          <w:b/>
          <w:szCs w:val="21"/>
        </w:rPr>
        <w:t xml:space="preserve">    </w:t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 w:rsidRPr="00C6668B">
        <w:rPr>
          <w:rFonts w:ascii="Courier New" w:hAnsi="Courier New" w:cs="Courier New"/>
          <w:b/>
          <w:szCs w:val="21"/>
          <w:lang w:val="sv-SE"/>
        </w:rPr>
        <w:t>p[i]=__(4)__;</w:t>
      </w:r>
    </w:p>
    <w:p w:rsidR="0099296F" w:rsidRPr="00C6668B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sv-SE"/>
        </w:rPr>
      </w:pPr>
      <w:r w:rsidRPr="00C6668B">
        <w:rPr>
          <w:rFonts w:ascii="Courier New" w:hAnsi="Courier New" w:cs="Courier New"/>
          <w:b/>
          <w:szCs w:val="21"/>
          <w:lang w:val="sv-SE"/>
        </w:rPr>
        <w:t xml:space="preserve"> </w:t>
      </w:r>
      <w:r w:rsidRPr="00C6668B">
        <w:rPr>
          <w:rFonts w:ascii="Courier New" w:hAnsi="Courier New" w:cs="Courier New"/>
          <w:b/>
          <w:szCs w:val="21"/>
          <w:lang w:val="sv-SE"/>
        </w:rPr>
        <w:tab/>
      </w:r>
      <w:r w:rsidRPr="00C6668B">
        <w:rPr>
          <w:rFonts w:ascii="Courier New" w:hAnsi="Courier New" w:cs="Courier New"/>
          <w:b/>
          <w:szCs w:val="21"/>
          <w:lang w:val="sv-SE"/>
        </w:rPr>
        <w:tab/>
        <w:t>for(i=0;i&lt;5;i++) {</w:t>
      </w:r>
    </w:p>
    <w:p w:rsidR="0099296F" w:rsidRPr="00C6668B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sv-SE"/>
        </w:rPr>
      </w:pPr>
      <w:r w:rsidRPr="00C6668B">
        <w:rPr>
          <w:rFonts w:ascii="Courier New" w:hAnsi="Courier New" w:cs="Courier New"/>
          <w:b/>
          <w:szCs w:val="21"/>
          <w:lang w:val="sv-SE"/>
        </w:rPr>
        <w:t xml:space="preserve">    </w:t>
      </w:r>
      <w:r w:rsidRPr="00C6668B">
        <w:rPr>
          <w:rFonts w:ascii="Courier New" w:hAnsi="Courier New" w:cs="Courier New"/>
          <w:b/>
          <w:szCs w:val="21"/>
          <w:lang w:val="sv-SE"/>
        </w:rPr>
        <w:tab/>
      </w:r>
      <w:r w:rsidRPr="00C6668B">
        <w:rPr>
          <w:rFonts w:ascii="Courier New" w:hAnsi="Courier New" w:cs="Courier New"/>
          <w:b/>
          <w:szCs w:val="21"/>
          <w:lang w:val="sv-SE"/>
        </w:rPr>
        <w:tab/>
        <w:t>*( __(5)__ +i)=3;</w:t>
      </w:r>
    </w:p>
    <w:p w:rsidR="0099296F" w:rsidRPr="00C6668B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sv-SE"/>
        </w:rPr>
      </w:pPr>
      <w:r w:rsidRPr="00C6668B">
        <w:rPr>
          <w:rFonts w:ascii="Courier New" w:hAnsi="Courier New" w:cs="Courier New"/>
          <w:b/>
          <w:szCs w:val="21"/>
          <w:lang w:val="sv-SE"/>
        </w:rPr>
        <w:t xml:space="preserve">    </w:t>
      </w:r>
      <w:r w:rsidRPr="00C6668B">
        <w:rPr>
          <w:rFonts w:ascii="Courier New" w:hAnsi="Courier New" w:cs="Courier New"/>
          <w:b/>
          <w:szCs w:val="21"/>
          <w:lang w:val="sv-SE"/>
        </w:rPr>
        <w:tab/>
      </w:r>
      <w:r w:rsidRPr="00C6668B">
        <w:rPr>
          <w:rFonts w:ascii="Courier New" w:hAnsi="Courier New" w:cs="Courier New"/>
          <w:b/>
          <w:szCs w:val="21"/>
          <w:lang w:val="sv-SE"/>
        </w:rPr>
        <w:tab/>
        <w:t>*(p[i]+4-i)=3;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C6668B">
        <w:rPr>
          <w:rFonts w:ascii="Courier New" w:hAnsi="Courier New" w:cs="Courier New"/>
          <w:b/>
          <w:szCs w:val="21"/>
          <w:lang w:val="sv-SE"/>
        </w:rPr>
        <w:t xml:space="preserve">  </w:t>
      </w:r>
      <w:r w:rsidRPr="00C6668B">
        <w:rPr>
          <w:rFonts w:ascii="Courier New" w:hAnsi="Courier New" w:cs="Courier New"/>
          <w:b/>
          <w:szCs w:val="21"/>
          <w:lang w:val="sv-SE"/>
        </w:rPr>
        <w:tab/>
      </w:r>
      <w:r w:rsidRPr="00572E45">
        <w:rPr>
          <w:rFonts w:ascii="Courier New" w:hAnsi="Courier New" w:cs="Courier New"/>
          <w:b/>
          <w:szCs w:val="21"/>
        </w:rPr>
        <w:t>}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for(i=0;i&lt;5;i++) {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  </w:t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for(j=0;j&lt;5;j++)</w:t>
      </w:r>
    </w:p>
    <w:p w:rsidR="0099296F" w:rsidRPr="00C6668B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sv-SE"/>
        </w:rPr>
      </w:pPr>
      <w:r w:rsidRPr="00572E45"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 w:rsidRPr="00C6668B">
        <w:rPr>
          <w:rFonts w:ascii="Courier New" w:hAnsi="Courier New" w:cs="Courier New"/>
          <w:b/>
          <w:szCs w:val="21"/>
          <w:lang w:val="sv-SE"/>
        </w:rPr>
        <w:t>printf("%2d",p[i][j]);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C6668B">
        <w:rPr>
          <w:rFonts w:ascii="Courier New" w:hAnsi="Courier New" w:cs="Courier New"/>
          <w:b/>
          <w:szCs w:val="21"/>
          <w:lang w:val="sv-SE"/>
        </w:rPr>
        <w:t xml:space="preserve">      </w:t>
      </w:r>
      <w:r w:rsidRPr="00C6668B">
        <w:rPr>
          <w:rFonts w:ascii="Courier New" w:hAnsi="Courier New" w:cs="Courier New"/>
          <w:b/>
          <w:szCs w:val="21"/>
          <w:lang w:val="sv-SE"/>
        </w:rPr>
        <w:tab/>
      </w:r>
      <w:r w:rsidRPr="00572E45">
        <w:rPr>
          <w:rFonts w:ascii="Courier New" w:hAnsi="Courier New" w:cs="Courier New"/>
          <w:b/>
          <w:szCs w:val="21"/>
        </w:rPr>
        <w:t>putchar('\n');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}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  <w:t>return 0;</w:t>
      </w:r>
    </w:p>
    <w:p w:rsidR="0099296F" w:rsidRDefault="0099296F" w:rsidP="007D507E">
      <w:pPr>
        <w:snapToGrid w:val="0"/>
        <w:ind w:leftChars="100" w:left="210" w:firstLineChars="50" w:firstLine="105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>}</w:t>
      </w:r>
    </w:p>
    <w:p w:rsidR="0099296F" w:rsidRDefault="0099296F" w:rsidP="007D507E">
      <w:pPr>
        <w:snapToGrid w:val="0"/>
        <w:ind w:leftChars="100" w:left="210" w:firstLineChars="50" w:firstLine="105"/>
        <w:rPr>
          <w:rFonts w:ascii="Courier New" w:hAnsi="Courier New" w:cs="Courier New"/>
          <w:b/>
          <w:szCs w:val="21"/>
        </w:rPr>
      </w:pP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</w:p>
    <w:p w:rsidR="0099296F" w:rsidRPr="005F5BBA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 w:rsidRPr="005F5BBA">
        <w:rPr>
          <w:rFonts w:ascii="Courier New" w:hAnsi="Courier New" w:cs="Courier New"/>
          <w:b/>
          <w:szCs w:val="21"/>
        </w:rPr>
        <w:t>3</w:t>
      </w:r>
      <w:r>
        <w:rPr>
          <w:rFonts w:ascii="Courier New" w:hAnsi="Courier New" w:cs="Courier New"/>
          <w:b/>
          <w:szCs w:val="21"/>
        </w:rPr>
        <w:t>.</w:t>
      </w:r>
      <w:r>
        <w:rPr>
          <w:rFonts w:ascii="Courier New" w:hAnsi="Courier New" w:cs="Courier New" w:hint="eastAsia"/>
          <w:b/>
          <w:szCs w:val="21"/>
        </w:rPr>
        <w:t>程序功能：先</w:t>
      </w:r>
      <w:r w:rsidRPr="0036347A">
        <w:rPr>
          <w:rFonts w:ascii="Courier New" w:hAnsi="Courier New" w:cs="Courier New" w:hint="eastAsia"/>
          <w:b/>
          <w:szCs w:val="21"/>
        </w:rPr>
        <w:t>从键盘输入</w:t>
      </w:r>
      <w:r w:rsidRPr="0036347A">
        <w:rPr>
          <w:rFonts w:ascii="Courier New" w:hAnsi="Courier New" w:cs="Courier New"/>
          <w:b/>
          <w:szCs w:val="21"/>
        </w:rPr>
        <w:t>1</w:t>
      </w:r>
      <w:r w:rsidRPr="0036347A">
        <w:rPr>
          <w:rFonts w:ascii="Courier New" w:hAnsi="Courier New" w:cs="Courier New" w:hint="eastAsia"/>
          <w:b/>
          <w:szCs w:val="21"/>
        </w:rPr>
        <w:t>个整数</w:t>
      </w:r>
      <w:r w:rsidRPr="0036347A">
        <w:rPr>
          <w:rFonts w:ascii="Courier New" w:hAnsi="Courier New" w:cs="Courier New"/>
          <w:b/>
          <w:szCs w:val="21"/>
        </w:rPr>
        <w:t xml:space="preserve"> n</w:t>
      </w:r>
      <w:r w:rsidRPr="0036347A">
        <w:rPr>
          <w:rFonts w:ascii="Courier New" w:hAnsi="Courier New" w:cs="Courier New" w:hint="eastAsia"/>
          <w:b/>
          <w:szCs w:val="21"/>
        </w:rPr>
        <w:t>，根据整数</w:t>
      </w:r>
      <w:r w:rsidRPr="0036347A">
        <w:rPr>
          <w:rFonts w:ascii="Courier New" w:hAnsi="Courier New" w:cs="Courier New"/>
          <w:b/>
          <w:szCs w:val="21"/>
        </w:rPr>
        <w:t>n</w:t>
      </w:r>
      <w:r w:rsidRPr="0036347A">
        <w:rPr>
          <w:rFonts w:ascii="Courier New" w:hAnsi="Courier New" w:cs="Courier New" w:hint="eastAsia"/>
          <w:b/>
          <w:szCs w:val="21"/>
        </w:rPr>
        <w:t>的植，输入</w:t>
      </w:r>
      <w:r w:rsidRPr="0036347A">
        <w:rPr>
          <w:rFonts w:ascii="Courier New" w:hAnsi="Courier New" w:cs="Courier New"/>
          <w:b/>
          <w:szCs w:val="21"/>
        </w:rPr>
        <w:t>n</w:t>
      </w:r>
      <w:r w:rsidRPr="0036347A">
        <w:rPr>
          <w:rFonts w:ascii="Courier New" w:hAnsi="Courier New" w:cs="Courier New" w:hint="eastAsia"/>
          <w:b/>
          <w:szCs w:val="21"/>
        </w:rPr>
        <w:t>个学生数据。每个学生数据包括姓名及课程平均分。</w:t>
      </w:r>
      <w:r w:rsidRPr="0036347A">
        <w:rPr>
          <w:rFonts w:ascii="Courier New" w:hAnsi="Courier New" w:cs="Courier New"/>
          <w:b/>
          <w:szCs w:val="21"/>
        </w:rPr>
        <w:t xml:space="preserve"> </w:t>
      </w:r>
      <w:r w:rsidRPr="0036347A">
        <w:rPr>
          <w:rFonts w:ascii="Courier New" w:hAnsi="Courier New" w:cs="Courier New" w:hint="eastAsia"/>
          <w:b/>
          <w:szCs w:val="21"/>
        </w:rPr>
        <w:t>统计课程平均分不及格的学生人数和平均分最高的学生姓名。</w:t>
      </w: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 w:rsidRPr="005F5BBA">
        <w:rPr>
          <w:rFonts w:ascii="Courier New" w:hAnsi="Courier New" w:cs="Courier New"/>
          <w:b/>
          <w:szCs w:val="21"/>
        </w:rPr>
        <w:t xml:space="preserve">  </w:t>
      </w:r>
      <w:r w:rsidRPr="006E32BC">
        <w:rPr>
          <w:rFonts w:ascii="Courier New" w:hAnsi="Courier New" w:cs="Courier New"/>
          <w:b/>
          <w:szCs w:val="21"/>
        </w:rPr>
        <w:t>#include&lt;stdio.h&gt;</w:t>
      </w:r>
    </w:p>
    <w:p w:rsidR="0099296F" w:rsidRPr="006E32BC" w:rsidRDefault="0099296F" w:rsidP="007D507E">
      <w:pPr>
        <w:snapToGrid w:val="0"/>
        <w:ind w:firstLine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#define N 100 </w:t>
      </w:r>
    </w:p>
    <w:p w:rsidR="0099296F" w:rsidRPr="006E32BC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>struct student {</w:t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char name[20]; </w:t>
      </w:r>
      <w:r w:rsidRPr="006E32BC">
        <w:rPr>
          <w:rFonts w:ascii="Courier New" w:hAnsi="Courier New" w:cs="Courier New"/>
          <w:b/>
          <w:szCs w:val="21"/>
        </w:rPr>
        <w:tab/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double</w:t>
      </w:r>
      <w:r w:rsidRPr="006E32BC">
        <w:rPr>
          <w:rFonts w:ascii="Courier New" w:hAnsi="Courier New" w:cs="Courier New"/>
          <w:b/>
          <w:szCs w:val="21"/>
        </w:rPr>
        <w:t xml:space="preserve"> score; </w:t>
      </w:r>
    </w:p>
    <w:p w:rsidR="0099296F" w:rsidRPr="006E32BC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}; </w:t>
      </w:r>
    </w:p>
    <w:p w:rsidR="0099296F" w:rsidRPr="006E32BC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int</w:t>
      </w:r>
      <w:r w:rsidRPr="006E32BC">
        <w:rPr>
          <w:rFonts w:ascii="Courier New" w:hAnsi="Courier New" w:cs="Courier New"/>
          <w:b/>
          <w:szCs w:val="21"/>
        </w:rPr>
        <w:t xml:space="preserve"> main() 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{   </w:t>
      </w:r>
    </w:p>
    <w:p w:rsidR="0099296F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struct student stu[N]; </w:t>
      </w:r>
    </w:p>
    <w:p w:rsidR="0099296F" w:rsidRPr="00C6668B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int i,k,n,c=0;</w:t>
      </w:r>
    </w:p>
    <w:p w:rsidR="0099296F" w:rsidRPr="00C6668B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scanf("%d",&amp;n);</w:t>
      </w:r>
    </w:p>
    <w:p w:rsidR="0099296F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for(i=0;i&lt;n;i++)     </w:t>
      </w:r>
    </w:p>
    <w:p w:rsidR="0099296F" w:rsidRPr="006E32BC" w:rsidRDefault="0099296F" w:rsidP="007D507E">
      <w:pPr>
        <w:snapToGrid w:val="0"/>
        <w:ind w:leftChars="199" w:left="418" w:firstLineChars="300" w:firstLine="63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>scanf("%s%</w:t>
      </w:r>
      <w:r>
        <w:rPr>
          <w:rFonts w:ascii="Courier New" w:hAnsi="Courier New" w:cs="Courier New"/>
          <w:b/>
          <w:szCs w:val="21"/>
        </w:rPr>
        <w:t>l</w:t>
      </w:r>
      <w:r w:rsidRPr="006E32BC">
        <w:rPr>
          <w:rFonts w:ascii="Courier New" w:hAnsi="Courier New" w:cs="Courier New"/>
          <w:b/>
          <w:szCs w:val="21"/>
        </w:rPr>
        <w:t>f",stu[i].name,</w:t>
      </w:r>
      <w:r>
        <w:rPr>
          <w:rFonts w:ascii="Courier New" w:hAnsi="Courier New" w:cs="Courier New"/>
          <w:b/>
          <w:szCs w:val="21"/>
        </w:rPr>
        <w:t xml:space="preserve"> 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      (</w:t>
      </w:r>
      <w:r>
        <w:rPr>
          <w:rFonts w:ascii="Courier New" w:hAnsi="Courier New" w:cs="Courier New"/>
          <w:b/>
          <w:szCs w:val="21"/>
          <w:u w:val="single"/>
        </w:rPr>
        <w:t>6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)      </w:t>
      </w:r>
      <w:r>
        <w:rPr>
          <w:rFonts w:ascii="Courier New" w:hAnsi="Courier New" w:cs="Courier New"/>
          <w:b/>
          <w:szCs w:val="21"/>
        </w:rPr>
        <w:t xml:space="preserve"> </w:t>
      </w:r>
      <w:r w:rsidRPr="006E32BC">
        <w:rPr>
          <w:rFonts w:ascii="Courier New" w:hAnsi="Courier New" w:cs="Courier New"/>
          <w:b/>
          <w:szCs w:val="21"/>
        </w:rPr>
        <w:t>);</w:t>
      </w:r>
    </w:p>
    <w:p w:rsidR="0099296F" w:rsidRPr="006E32BC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         </w:t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>for(i=0;i&lt;n;i++)</w:t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    if (stu[i].score&lt;60)   </w:t>
      </w:r>
    </w:p>
    <w:p w:rsidR="0099296F" w:rsidRPr="00C6668B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6E32BC">
        <w:rPr>
          <w:rFonts w:ascii="Courier New" w:hAnsi="Courier New" w:cs="Courier New"/>
          <w:b/>
          <w:szCs w:val="21"/>
        </w:rPr>
        <w:t xml:space="preserve">        </w:t>
      </w:r>
      <w:r w:rsidRPr="00C6668B">
        <w:rPr>
          <w:rFonts w:ascii="Courier New" w:hAnsi="Courier New" w:cs="Courier New"/>
          <w:b/>
          <w:szCs w:val="21"/>
          <w:lang w:val="pt-BR"/>
        </w:rPr>
        <w:t>c++;</w:t>
      </w:r>
    </w:p>
    <w:p w:rsidR="0099296F" w:rsidRPr="00C6668B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printf("%d\n",c);</w:t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C6668B">
        <w:rPr>
          <w:rFonts w:ascii="Courier New" w:hAnsi="Courier New" w:cs="Courier New"/>
          <w:b/>
          <w:szCs w:val="21"/>
          <w:u w:val="single"/>
          <w:lang w:val="pt-BR"/>
        </w:rPr>
        <w:t xml:space="preserve">      </w:t>
      </w:r>
      <w:r w:rsidRPr="006E32BC">
        <w:rPr>
          <w:rFonts w:ascii="Courier New" w:hAnsi="Courier New" w:cs="Courier New"/>
          <w:b/>
          <w:szCs w:val="21"/>
          <w:u w:val="single"/>
        </w:rPr>
        <w:t>(</w:t>
      </w:r>
      <w:r>
        <w:rPr>
          <w:rFonts w:ascii="Courier New" w:hAnsi="Courier New" w:cs="Courier New"/>
          <w:b/>
          <w:szCs w:val="21"/>
          <w:u w:val="single"/>
        </w:rPr>
        <w:t>7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)      </w:t>
      </w:r>
      <w:r w:rsidRPr="006E32BC">
        <w:rPr>
          <w:rFonts w:ascii="Courier New" w:hAnsi="Courier New" w:cs="Courier New"/>
          <w:b/>
          <w:szCs w:val="21"/>
        </w:rPr>
        <w:t>;</w:t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>for(i=</w:t>
      </w:r>
      <w:r>
        <w:rPr>
          <w:rFonts w:ascii="Courier New" w:hAnsi="Courier New" w:cs="Courier New"/>
          <w:b/>
          <w:szCs w:val="21"/>
        </w:rPr>
        <w:t>1</w:t>
      </w:r>
      <w:r w:rsidRPr="006E32BC">
        <w:rPr>
          <w:rFonts w:ascii="Courier New" w:hAnsi="Courier New" w:cs="Courier New"/>
          <w:b/>
          <w:szCs w:val="21"/>
        </w:rPr>
        <w:t>;i&lt;n;i++)</w:t>
      </w:r>
    </w:p>
    <w:p w:rsidR="0099296F" w:rsidRPr="006E32BC" w:rsidRDefault="0099296F" w:rsidP="007D507E">
      <w:pPr>
        <w:snapToGrid w:val="0"/>
        <w:ind w:leftChars="100" w:left="210" w:firstLineChars="400" w:firstLine="843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>if (stu[i].score&gt;</w:t>
      </w:r>
      <w:r w:rsidRPr="00967FF1">
        <w:rPr>
          <w:rFonts w:ascii="Courier New" w:hAnsi="Courier New" w:cs="Courier New"/>
          <w:b/>
          <w:szCs w:val="21"/>
        </w:rPr>
        <w:t xml:space="preserve"> </w:t>
      </w:r>
      <w:r w:rsidRPr="006E32BC">
        <w:rPr>
          <w:rFonts w:ascii="Courier New" w:hAnsi="Courier New" w:cs="Courier New"/>
          <w:b/>
          <w:szCs w:val="21"/>
        </w:rPr>
        <w:t xml:space="preserve">stu[k].score) </w:t>
      </w:r>
    </w:p>
    <w:p w:rsidR="0099296F" w:rsidRPr="00C6668B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6E32BC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 xml:space="preserve">      </w:t>
      </w:r>
      <w:r w:rsidRPr="00C6668B">
        <w:rPr>
          <w:rFonts w:ascii="Courier New" w:hAnsi="Courier New" w:cs="Courier New"/>
          <w:b/>
          <w:szCs w:val="21"/>
          <w:lang w:val="pt-BR"/>
        </w:rPr>
        <w:t>k=i;</w:t>
      </w:r>
    </w:p>
    <w:p w:rsidR="0099296F" w:rsidRPr="00C6668B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printf("%s\n",__</w:t>
      </w:r>
      <w:r w:rsidRPr="00C6668B">
        <w:rPr>
          <w:rFonts w:ascii="Courier New" w:hAnsi="Courier New" w:cs="Courier New"/>
          <w:b/>
          <w:szCs w:val="21"/>
          <w:u w:val="single"/>
          <w:lang w:val="pt-BR"/>
        </w:rPr>
        <w:t xml:space="preserve">   </w:t>
      </w:r>
      <w:r w:rsidRPr="00C6668B">
        <w:rPr>
          <w:rFonts w:ascii="Courier New" w:hAnsi="Courier New" w:cs="Courier New"/>
          <w:b/>
          <w:szCs w:val="21"/>
          <w:lang w:val="pt-BR"/>
        </w:rPr>
        <w:t>(8)__</w:t>
      </w:r>
      <w:r w:rsidRPr="00C6668B">
        <w:rPr>
          <w:rFonts w:ascii="Courier New" w:hAnsi="Courier New" w:cs="Courier New"/>
          <w:b/>
          <w:szCs w:val="21"/>
          <w:u w:val="single"/>
          <w:lang w:val="pt-BR"/>
        </w:rPr>
        <w:t xml:space="preserve">   </w:t>
      </w:r>
      <w:r w:rsidRPr="00C6668B">
        <w:rPr>
          <w:rFonts w:ascii="Courier New" w:hAnsi="Courier New" w:cs="Courier New"/>
          <w:b/>
          <w:szCs w:val="21"/>
          <w:lang w:val="pt-BR"/>
        </w:rPr>
        <w:t>);</w:t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return 0;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>}</w:t>
      </w:r>
    </w:p>
    <w:p w:rsidR="0099296F" w:rsidRDefault="0099296F" w:rsidP="007D507E">
      <w:pPr>
        <w:rPr>
          <w:rFonts w:ascii="Courier New" w:hAnsi="Courier New" w:cs="Courier New"/>
          <w:b/>
          <w:szCs w:val="21"/>
        </w:rPr>
      </w:pPr>
    </w:p>
    <w:p w:rsidR="0099296F" w:rsidRPr="005F5BBA" w:rsidRDefault="0099296F" w:rsidP="007D507E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4.</w:t>
      </w:r>
      <w:r>
        <w:rPr>
          <w:rFonts w:ascii="Courier New" w:hAnsi="Courier New" w:cs="Courier New" w:hint="eastAsia"/>
          <w:b/>
          <w:szCs w:val="21"/>
        </w:rPr>
        <w:t>程序功能：输入一个字符串，统计并删除其中的数字字符，将删除数字字符后的字符串以及数字字符的个数存储到磁盘文件</w:t>
      </w:r>
      <w:r>
        <w:rPr>
          <w:rFonts w:ascii="Courier New" w:hAnsi="Courier New" w:cs="Courier New"/>
          <w:b/>
          <w:szCs w:val="21"/>
        </w:rPr>
        <w:t>string.txt</w:t>
      </w:r>
      <w:r>
        <w:rPr>
          <w:rFonts w:hint="eastAsia"/>
        </w:rPr>
        <w:t>中</w:t>
      </w:r>
      <w:r w:rsidRPr="005F5BBA">
        <w:rPr>
          <w:rFonts w:ascii="Courier New" w:hAnsi="Courier New" w:cs="Courier New" w:hint="eastAsia"/>
          <w:b/>
          <w:szCs w:val="21"/>
        </w:rPr>
        <w:t>。</w:t>
      </w:r>
    </w:p>
    <w:p w:rsidR="0099296F" w:rsidRPr="00F102A6" w:rsidRDefault="0099296F" w:rsidP="00CB5A9D">
      <w:pPr>
        <w:snapToGrid w:val="0"/>
        <w:ind w:firstLineChars="100" w:firstLine="211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#include &lt;stdio.h&gt;</w:t>
      </w:r>
    </w:p>
    <w:p w:rsidR="0099296F" w:rsidRPr="00F102A6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#include &lt;stdlib.h&gt;</w:t>
      </w:r>
    </w:p>
    <w:p w:rsidR="0099296F" w:rsidRPr="00C6668B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int delete_num(char *s)</w:t>
      </w:r>
    </w:p>
    <w:p w:rsidR="0099296F" w:rsidRPr="00F102A6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{</w:t>
      </w:r>
    </w:p>
    <w:p w:rsidR="0099296F" w:rsidRPr="00F102A6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int n=0;</w:t>
      </w:r>
    </w:p>
    <w:p w:rsidR="0099296F" w:rsidRPr="00F102A6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char *sp;</w:t>
      </w:r>
    </w:p>
    <w:p w:rsidR="0099296F" w:rsidRPr="00F102A6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for(sp=s ;*s!='\0';s++)</w:t>
      </w:r>
    </w:p>
    <w:p w:rsidR="0099296F" w:rsidRPr="00F102A6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  <w:t>if(*s&lt;'0'||*s&gt;'9')</w:t>
      </w:r>
    </w:p>
    <w:p w:rsidR="0099296F" w:rsidRPr="00F102A6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      (</w:t>
      </w:r>
      <w:r>
        <w:rPr>
          <w:rFonts w:ascii="Courier New" w:hAnsi="Courier New" w:cs="Courier New"/>
          <w:b/>
          <w:szCs w:val="21"/>
          <w:u w:val="single"/>
        </w:rPr>
        <w:t>9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)      </w:t>
      </w:r>
      <w:r w:rsidRPr="00F102A6">
        <w:rPr>
          <w:rFonts w:ascii="Courier New" w:hAnsi="Courier New" w:cs="Courier New"/>
          <w:b/>
          <w:szCs w:val="21"/>
        </w:rPr>
        <w:t>;</w:t>
      </w:r>
    </w:p>
    <w:p w:rsidR="0099296F" w:rsidRPr="00F102A6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  <w:t>else</w:t>
      </w:r>
    </w:p>
    <w:p w:rsidR="0099296F" w:rsidRPr="00C6668B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  <w:lang w:val="pt-BR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r w:rsidRPr="00C6668B">
        <w:rPr>
          <w:rFonts w:ascii="Courier New" w:hAnsi="Courier New" w:cs="Courier New"/>
          <w:b/>
          <w:szCs w:val="21"/>
          <w:lang w:val="pt-BR"/>
        </w:rPr>
        <w:t>n++;</w:t>
      </w:r>
    </w:p>
    <w:p w:rsidR="0099296F" w:rsidRPr="00C6668B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*sp='\0';</w:t>
      </w:r>
    </w:p>
    <w:p w:rsidR="0099296F" w:rsidRPr="00C6668B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return n;</w:t>
      </w:r>
    </w:p>
    <w:p w:rsidR="0099296F" w:rsidRPr="00F102A6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}</w:t>
      </w:r>
    </w:p>
    <w:p w:rsidR="0099296F" w:rsidRPr="00F102A6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int main()</w:t>
      </w:r>
    </w:p>
    <w:p w:rsidR="0099296F" w:rsidRPr="00F102A6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{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char str[80];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int count;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FILE *fp;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gets(str);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count=delete_num(str);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if((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     </w:t>
      </w:r>
      <w:r>
        <w:rPr>
          <w:rFonts w:ascii="Courier New" w:hAnsi="Courier New" w:cs="Courier New"/>
          <w:b/>
          <w:szCs w:val="21"/>
          <w:u w:val="single"/>
        </w:rPr>
        <w:t xml:space="preserve">    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 (</w:t>
      </w:r>
      <w:r>
        <w:rPr>
          <w:rFonts w:ascii="Courier New" w:hAnsi="Courier New" w:cs="Courier New"/>
          <w:b/>
          <w:szCs w:val="21"/>
          <w:u w:val="single"/>
        </w:rPr>
        <w:t>10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) </w:t>
      </w:r>
      <w:r>
        <w:rPr>
          <w:rFonts w:ascii="Courier New" w:hAnsi="Courier New" w:cs="Courier New"/>
          <w:b/>
          <w:szCs w:val="21"/>
          <w:u w:val="single"/>
        </w:rPr>
        <w:t xml:space="preserve">    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     </w:t>
      </w:r>
      <w:r w:rsidRPr="00F102A6">
        <w:rPr>
          <w:rFonts w:ascii="Courier New" w:hAnsi="Courier New" w:cs="Courier New"/>
          <w:b/>
          <w:szCs w:val="21"/>
        </w:rPr>
        <w:t>)==NULL){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  <w:t>printf("open file error\n");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  <w:t>exit(0);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}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fputs(str,fp);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fputs("\n</w:t>
      </w:r>
      <w:r w:rsidRPr="00F102A6">
        <w:rPr>
          <w:rFonts w:ascii="Courier New" w:hAnsi="Courier New" w:cs="Courier New" w:hint="eastAsia"/>
          <w:b/>
          <w:szCs w:val="21"/>
        </w:rPr>
        <w:t>数字字符的个数为：</w:t>
      </w:r>
      <w:r w:rsidRPr="00F102A6">
        <w:rPr>
          <w:rFonts w:ascii="Courier New" w:hAnsi="Courier New" w:cs="Courier New"/>
          <w:b/>
          <w:szCs w:val="21"/>
        </w:rPr>
        <w:t>",fp);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fprintf(fp,"%d",count);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fclose(fp);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return 0;</w:t>
      </w:r>
    </w:p>
    <w:p w:rsidR="0099296F" w:rsidRPr="005F5BB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}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:rsidR="0099296F" w:rsidRPr="00C41577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 w:rsidRPr="00C41577">
        <w:rPr>
          <w:rFonts w:ascii="Courier New" w:eastAsia="黑体" w:hAnsi="Courier New" w:cs="Courier New" w:hint="eastAsia"/>
          <w:b/>
          <w:sz w:val="24"/>
        </w:rPr>
        <w:t>试题</w:t>
      </w:r>
      <w:r>
        <w:rPr>
          <w:rFonts w:ascii="Courier New" w:eastAsia="黑体" w:hAnsi="Courier New" w:cs="Courier New" w:hint="eastAsia"/>
          <w:b/>
          <w:sz w:val="24"/>
        </w:rPr>
        <w:t>四</w:t>
      </w:r>
      <w:r w:rsidRPr="00C41577">
        <w:rPr>
          <w:rFonts w:ascii="Courier New" w:eastAsia="黑体" w:hAnsi="Courier New" w:cs="Courier New" w:hint="eastAsia"/>
          <w:b/>
          <w:sz w:val="24"/>
        </w:rPr>
        <w:t>、程序设计题</w:t>
      </w:r>
      <w:r w:rsidRPr="00C41577">
        <w:rPr>
          <w:rFonts w:ascii="Courier New" w:eastAsia="黑体" w:hAnsi="Courier New" w:cs="Courier New"/>
          <w:b/>
          <w:sz w:val="24"/>
        </w:rPr>
        <w:t>(</w:t>
      </w:r>
      <w:r w:rsidRPr="00C41577">
        <w:rPr>
          <w:rFonts w:ascii="Courier New" w:eastAsia="黑体" w:hAnsi="Courier New" w:cs="Courier New" w:hint="eastAsia"/>
          <w:b/>
          <w:sz w:val="24"/>
        </w:rPr>
        <w:t>共</w:t>
      </w:r>
      <w:r>
        <w:rPr>
          <w:rFonts w:ascii="Courier New" w:eastAsia="黑体" w:hAnsi="Courier New" w:cs="Courier New"/>
          <w:b/>
          <w:sz w:val="24"/>
        </w:rPr>
        <w:t>35</w:t>
      </w:r>
      <w:r w:rsidRPr="00C41577">
        <w:rPr>
          <w:rFonts w:ascii="Courier New" w:eastAsia="黑体" w:hAnsi="Courier New" w:cs="Courier New" w:hint="eastAsia"/>
          <w:b/>
          <w:sz w:val="24"/>
        </w:rPr>
        <w:t>分</w:t>
      </w:r>
      <w:r w:rsidRPr="00C41577">
        <w:rPr>
          <w:rFonts w:ascii="Courier New" w:eastAsia="黑体" w:hAnsi="Courier New" w:cs="Courier New"/>
          <w:b/>
          <w:sz w:val="24"/>
        </w:rPr>
        <w:t>)</w:t>
      </w:r>
    </w:p>
    <w:p w:rsidR="0099296F" w:rsidRPr="00B5164D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 w:rsidRPr="00B5164D">
        <w:rPr>
          <w:rFonts w:ascii="Courier New" w:hAnsi="Courier New" w:cs="Courier New"/>
          <w:b/>
          <w:szCs w:val="21"/>
        </w:rPr>
        <w:t>1.</w:t>
      </w:r>
      <w:r w:rsidRPr="00B5164D">
        <w:rPr>
          <w:rFonts w:ascii="Courier New" w:hAnsi="Courier New" w:cs="Courier New" w:hint="eastAsia"/>
          <w:b/>
          <w:szCs w:val="21"/>
        </w:rPr>
        <w:t>（</w:t>
      </w:r>
      <w:r>
        <w:rPr>
          <w:rFonts w:ascii="Courier New" w:hAnsi="Courier New" w:cs="Courier New"/>
          <w:b/>
          <w:szCs w:val="21"/>
        </w:rPr>
        <w:t>10</w:t>
      </w:r>
      <w:r w:rsidRPr="00B5164D">
        <w:rPr>
          <w:rFonts w:ascii="Courier New" w:hAnsi="Courier New" w:cs="Courier New" w:hint="eastAsia"/>
          <w:b/>
          <w:szCs w:val="21"/>
        </w:rPr>
        <w:t>分）编写程序</w:t>
      </w:r>
      <w:r>
        <w:rPr>
          <w:rFonts w:ascii="Courier New" w:hAnsi="Courier New" w:cs="Courier New" w:hint="eastAsia"/>
          <w:b/>
          <w:szCs w:val="21"/>
        </w:rPr>
        <w:t>求</w:t>
      </w:r>
      <w:r w:rsidRPr="00BF4AD7">
        <w:rPr>
          <w:rFonts w:ascii="Courier New" w:hAnsi="Courier New" w:cs="Courier New" w:hint="eastAsia"/>
          <w:b/>
          <w:szCs w:val="21"/>
        </w:rPr>
        <w:t>孪生素数</w:t>
      </w:r>
      <w:r>
        <w:rPr>
          <w:rFonts w:ascii="Courier New" w:hAnsi="Courier New" w:cs="Courier New" w:hint="eastAsia"/>
          <w:b/>
          <w:szCs w:val="21"/>
        </w:rPr>
        <w:t>。</w:t>
      </w:r>
      <w:r w:rsidRPr="00BF4AD7">
        <w:rPr>
          <w:rFonts w:ascii="Courier New" w:hAnsi="Courier New" w:cs="Courier New" w:hint="eastAsia"/>
          <w:b/>
          <w:szCs w:val="21"/>
        </w:rPr>
        <w:t>如果</w:t>
      </w:r>
      <w:r w:rsidRPr="00BF4AD7">
        <w:rPr>
          <w:rFonts w:ascii="Courier New" w:hAnsi="Courier New" w:cs="Courier New"/>
          <w:b/>
          <w:szCs w:val="21"/>
        </w:rPr>
        <w:t>n</w:t>
      </w:r>
      <w:r w:rsidRPr="00BF4AD7">
        <w:rPr>
          <w:rFonts w:ascii="Courier New" w:hAnsi="Courier New" w:cs="Courier New" w:hint="eastAsia"/>
          <w:b/>
          <w:szCs w:val="21"/>
        </w:rPr>
        <w:t>和</w:t>
      </w:r>
      <w:r w:rsidRPr="00BF4AD7">
        <w:rPr>
          <w:rFonts w:ascii="Courier New" w:hAnsi="Courier New" w:cs="Courier New"/>
          <w:b/>
          <w:szCs w:val="21"/>
        </w:rPr>
        <w:t>n+2</w:t>
      </w:r>
      <w:r w:rsidRPr="00BF4AD7">
        <w:rPr>
          <w:rFonts w:ascii="Courier New" w:hAnsi="Courier New" w:cs="Courier New" w:hint="eastAsia"/>
          <w:b/>
          <w:szCs w:val="21"/>
        </w:rPr>
        <w:t>都是素数，则称它们是孪生素数。</w:t>
      </w:r>
      <w:r>
        <w:rPr>
          <w:rFonts w:ascii="Courier New" w:hAnsi="Courier New" w:cs="Courier New" w:hint="eastAsia"/>
          <w:b/>
          <w:szCs w:val="21"/>
        </w:rPr>
        <w:t>输入一个正整数</w:t>
      </w:r>
      <w:r>
        <w:rPr>
          <w:rFonts w:ascii="Courier New" w:hAnsi="Courier New" w:cs="Courier New"/>
          <w:b/>
          <w:szCs w:val="21"/>
        </w:rPr>
        <w:t>m</w:t>
      </w:r>
      <w:r>
        <w:rPr>
          <w:rFonts w:ascii="Courier New" w:hAnsi="Courier New" w:cs="Courier New" w:hint="eastAsia"/>
          <w:b/>
          <w:szCs w:val="21"/>
        </w:rPr>
        <w:t>，</w:t>
      </w:r>
      <w:r w:rsidRPr="00537F18">
        <w:rPr>
          <w:rFonts w:ascii="Courier New" w:hAnsi="Courier New" w:cs="Courier New" w:hint="eastAsia"/>
          <w:b/>
          <w:szCs w:val="21"/>
        </w:rPr>
        <w:t>输出两个均不超过</w:t>
      </w:r>
      <w:r w:rsidRPr="00537F18">
        <w:rPr>
          <w:rFonts w:ascii="Courier New" w:hAnsi="Courier New" w:cs="Courier New"/>
          <w:b/>
          <w:szCs w:val="21"/>
        </w:rPr>
        <w:t>m</w:t>
      </w:r>
      <w:r w:rsidRPr="00537F18">
        <w:rPr>
          <w:rFonts w:ascii="Courier New" w:hAnsi="Courier New" w:cs="Courier New" w:hint="eastAsia"/>
          <w:b/>
          <w:szCs w:val="21"/>
        </w:rPr>
        <w:t>的最大孪生素数</w:t>
      </w:r>
      <w:r>
        <w:rPr>
          <w:rFonts w:ascii="Courier New" w:hAnsi="Courier New" w:cs="Courier New" w:hint="eastAsia"/>
          <w:b/>
          <w:szCs w:val="21"/>
        </w:rPr>
        <w:t>，并输出。比如输入</w:t>
      </w:r>
      <w:r>
        <w:rPr>
          <w:rFonts w:ascii="Courier New" w:hAnsi="Courier New" w:cs="Courier New"/>
          <w:b/>
          <w:szCs w:val="21"/>
        </w:rPr>
        <w:t>m</w:t>
      </w:r>
      <w:r>
        <w:rPr>
          <w:rFonts w:ascii="Courier New" w:hAnsi="Courier New" w:cs="Courier New" w:hint="eastAsia"/>
          <w:b/>
          <w:szCs w:val="21"/>
        </w:rPr>
        <w:t>值为</w:t>
      </w:r>
      <w:r>
        <w:rPr>
          <w:rFonts w:ascii="Courier New" w:hAnsi="Courier New" w:cs="Courier New"/>
          <w:b/>
          <w:szCs w:val="21"/>
        </w:rPr>
        <w:t>20</w:t>
      </w:r>
      <w:r>
        <w:rPr>
          <w:rFonts w:ascii="Courier New" w:hAnsi="Courier New" w:cs="Courier New" w:hint="eastAsia"/>
          <w:b/>
          <w:szCs w:val="21"/>
        </w:rPr>
        <w:t>，输出孪生素数</w:t>
      </w:r>
      <w:r>
        <w:rPr>
          <w:rFonts w:ascii="Courier New" w:hAnsi="Courier New" w:cs="Courier New"/>
          <w:b/>
          <w:szCs w:val="21"/>
        </w:rPr>
        <w:t>17,19</w:t>
      </w:r>
      <w:r>
        <w:rPr>
          <w:rFonts w:ascii="Courier New" w:hAnsi="Courier New" w:cs="Courier New" w:hint="eastAsia"/>
          <w:b/>
          <w:szCs w:val="21"/>
        </w:rPr>
        <w:t>。</w:t>
      </w:r>
    </w:p>
    <w:p w:rsidR="0099296F" w:rsidRPr="007E1EE3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Chars="500" w:firstLine="1054"/>
        <w:rPr>
          <w:rFonts w:ascii="Courier New" w:hAnsi="Courier New" w:cs="Courier New"/>
          <w:b/>
          <w:szCs w:val="21"/>
        </w:rPr>
      </w:pPr>
    </w:p>
    <w:p w:rsidR="0099296F" w:rsidRPr="00B5164D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Chars="500" w:firstLine="1054"/>
        <w:rPr>
          <w:rFonts w:ascii="Courier New" w:hAnsi="Courier New" w:cs="Courier New"/>
          <w:b/>
          <w:szCs w:val="21"/>
        </w:rPr>
      </w:pPr>
    </w:p>
    <w:p w:rsidR="0099296F" w:rsidRPr="00C41577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jc w:val="center"/>
        <w:rPr>
          <w:rFonts w:ascii="Courier New" w:hAnsi="Courier New" w:cs="Courier New"/>
          <w:b/>
          <w:szCs w:val="21"/>
        </w:rPr>
      </w:pPr>
    </w:p>
    <w:p w:rsidR="0099296F" w:rsidRPr="00F20C73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2.</w:t>
      </w:r>
      <w:r w:rsidRPr="00C41577">
        <w:rPr>
          <w:rFonts w:ascii="Courier New" w:hAnsi="Courier New" w:cs="Courier New" w:hint="eastAsia"/>
          <w:b/>
          <w:szCs w:val="21"/>
        </w:rPr>
        <w:t>（</w:t>
      </w:r>
      <w:r w:rsidRPr="00C41577">
        <w:rPr>
          <w:rFonts w:ascii="Courier New" w:hAnsi="Courier New" w:cs="Courier New"/>
          <w:b/>
          <w:szCs w:val="21"/>
        </w:rPr>
        <w:t>1</w:t>
      </w:r>
      <w:r>
        <w:rPr>
          <w:rFonts w:ascii="Courier New" w:hAnsi="Courier New" w:cs="Courier New"/>
          <w:b/>
          <w:szCs w:val="21"/>
        </w:rPr>
        <w:t>0</w:t>
      </w:r>
      <w:r w:rsidRPr="00C41577">
        <w:rPr>
          <w:rFonts w:ascii="Courier New" w:hAnsi="Courier New" w:cs="Courier New" w:hint="eastAsia"/>
          <w:b/>
          <w:szCs w:val="21"/>
        </w:rPr>
        <w:t>分）</w:t>
      </w:r>
      <w:r w:rsidRPr="00F20C73">
        <w:rPr>
          <w:rFonts w:ascii="Courier New" w:hAnsi="Courier New" w:cs="Courier New" w:hint="eastAsia"/>
          <w:b/>
          <w:szCs w:val="21"/>
        </w:rPr>
        <w:t>编写一个</w:t>
      </w:r>
      <w:r>
        <w:rPr>
          <w:rFonts w:ascii="Courier New" w:hAnsi="Courier New" w:cs="Courier New" w:hint="eastAsia"/>
          <w:b/>
          <w:szCs w:val="21"/>
        </w:rPr>
        <w:t>子</w:t>
      </w:r>
      <w:r w:rsidRPr="00F20C73">
        <w:rPr>
          <w:rFonts w:ascii="Courier New" w:hAnsi="Courier New" w:cs="Courier New" w:hint="eastAsia"/>
          <w:b/>
          <w:szCs w:val="21"/>
        </w:rPr>
        <w:t>函数</w:t>
      </w:r>
      <w:r w:rsidRPr="00F20C73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>int string_sub</w:t>
      </w:r>
      <w:r w:rsidRPr="00F20C73">
        <w:rPr>
          <w:rFonts w:ascii="Courier New" w:hAnsi="Courier New" w:cs="Courier New"/>
          <w:b/>
          <w:szCs w:val="21"/>
        </w:rPr>
        <w:t>(char *s</w:t>
      </w:r>
      <w:r>
        <w:rPr>
          <w:rFonts w:ascii="Courier New" w:hAnsi="Courier New" w:cs="Courier New"/>
          <w:b/>
          <w:szCs w:val="21"/>
        </w:rPr>
        <w:t>1,char *s2</w:t>
      </w:r>
      <w:r w:rsidRPr="00F20C73">
        <w:rPr>
          <w:rFonts w:ascii="Courier New" w:hAnsi="Courier New" w:cs="Courier New"/>
          <w:b/>
          <w:szCs w:val="21"/>
        </w:rPr>
        <w:t>)</w:t>
      </w:r>
      <w:r w:rsidRPr="00F20C73">
        <w:rPr>
          <w:rFonts w:ascii="Courier New" w:hAnsi="Courier New" w:cs="Courier New" w:hint="eastAsia"/>
          <w:b/>
          <w:szCs w:val="21"/>
        </w:rPr>
        <w:t>，用以</w:t>
      </w:r>
      <w:r>
        <w:rPr>
          <w:rFonts w:ascii="Courier New" w:hAnsi="Courier New" w:cs="Courier New" w:hint="eastAsia"/>
          <w:b/>
          <w:szCs w:val="21"/>
        </w:rPr>
        <w:t>判断字符串</w:t>
      </w:r>
      <w:r>
        <w:rPr>
          <w:rFonts w:ascii="Courier New" w:hAnsi="Courier New" w:cs="Courier New"/>
          <w:b/>
          <w:szCs w:val="21"/>
        </w:rPr>
        <w:t>s1</w:t>
      </w:r>
      <w:r>
        <w:rPr>
          <w:rFonts w:ascii="Courier New" w:hAnsi="Courier New" w:cs="Courier New" w:hint="eastAsia"/>
          <w:b/>
          <w:szCs w:val="21"/>
        </w:rPr>
        <w:t>中是否含有子字符串</w:t>
      </w:r>
      <w:r>
        <w:rPr>
          <w:rFonts w:ascii="Courier New" w:hAnsi="Courier New" w:cs="Courier New"/>
          <w:b/>
          <w:szCs w:val="21"/>
        </w:rPr>
        <w:t>s2</w:t>
      </w:r>
      <w:r>
        <w:rPr>
          <w:rFonts w:ascii="Courier New" w:hAnsi="Courier New" w:cs="Courier New" w:hint="eastAsia"/>
          <w:b/>
          <w:szCs w:val="21"/>
        </w:rPr>
        <w:t>，如果存在，则返回</w:t>
      </w:r>
      <w:r>
        <w:rPr>
          <w:rFonts w:ascii="Courier New" w:hAnsi="Courier New" w:cs="Courier New"/>
          <w:b/>
          <w:szCs w:val="21"/>
        </w:rPr>
        <w:t>1</w:t>
      </w:r>
      <w:r>
        <w:rPr>
          <w:rFonts w:ascii="Courier New" w:hAnsi="Courier New" w:cs="Courier New" w:hint="eastAsia"/>
          <w:b/>
          <w:szCs w:val="21"/>
        </w:rPr>
        <w:t>；否则返回</w:t>
      </w:r>
      <w:r>
        <w:rPr>
          <w:rFonts w:ascii="Courier New" w:hAnsi="Courier New" w:cs="Courier New"/>
          <w:b/>
          <w:szCs w:val="21"/>
        </w:rPr>
        <w:t>0</w:t>
      </w:r>
      <w:r w:rsidRPr="00F20C73">
        <w:rPr>
          <w:rFonts w:ascii="Courier New" w:hAnsi="Courier New" w:cs="Courier New" w:hint="eastAsia"/>
          <w:b/>
          <w:szCs w:val="21"/>
        </w:rPr>
        <w:t>。</w:t>
      </w:r>
    </w:p>
    <w:p w:rsidR="0099296F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要求用指针实现，主函数输入一个字符串</w:t>
      </w:r>
      <w:r>
        <w:rPr>
          <w:rFonts w:ascii="Courier New" w:hAnsi="Courier New" w:cs="Courier New"/>
          <w:b/>
          <w:szCs w:val="21"/>
        </w:rPr>
        <w:t>string</w:t>
      </w:r>
      <w:r>
        <w:rPr>
          <w:rFonts w:ascii="Courier New" w:hAnsi="Courier New" w:cs="Courier New" w:hint="eastAsia"/>
          <w:b/>
          <w:szCs w:val="21"/>
        </w:rPr>
        <w:t>和一个子字符串</w:t>
      </w:r>
      <w:r>
        <w:rPr>
          <w:rFonts w:ascii="Courier New" w:hAnsi="Courier New" w:cs="Courier New"/>
          <w:b/>
          <w:szCs w:val="21"/>
        </w:rPr>
        <w:t>substr</w:t>
      </w:r>
      <w:r>
        <w:rPr>
          <w:rFonts w:ascii="Courier New" w:hAnsi="Courier New" w:cs="Courier New" w:hint="eastAsia"/>
          <w:b/>
          <w:szCs w:val="21"/>
        </w:rPr>
        <w:t>，调用子函数</w:t>
      </w:r>
      <w:r>
        <w:rPr>
          <w:rFonts w:ascii="Courier New" w:hAnsi="Courier New" w:cs="Courier New"/>
          <w:b/>
          <w:szCs w:val="21"/>
        </w:rPr>
        <w:t>int string_sub</w:t>
      </w:r>
      <w:r w:rsidRPr="00F20C73">
        <w:rPr>
          <w:rFonts w:ascii="Courier New" w:hAnsi="Courier New" w:cs="Courier New"/>
          <w:b/>
          <w:szCs w:val="21"/>
        </w:rPr>
        <w:t>(char *s</w:t>
      </w:r>
      <w:r>
        <w:rPr>
          <w:rFonts w:ascii="Courier New" w:hAnsi="Courier New" w:cs="Courier New"/>
          <w:b/>
          <w:szCs w:val="21"/>
        </w:rPr>
        <w:t>1,char *s2</w:t>
      </w:r>
      <w:r w:rsidRPr="00F20C73">
        <w:rPr>
          <w:rFonts w:ascii="Courier New" w:hAnsi="Courier New" w:cs="Courier New"/>
          <w:b/>
          <w:szCs w:val="21"/>
        </w:rPr>
        <w:t>)</w:t>
      </w:r>
      <w:r>
        <w:rPr>
          <w:rFonts w:ascii="Courier New" w:hAnsi="Courier New" w:cs="Courier New" w:hint="eastAsia"/>
          <w:b/>
          <w:szCs w:val="21"/>
        </w:rPr>
        <w:t>，输出字符串中是否存在子字符串。</w:t>
      </w:r>
    </w:p>
    <w:p w:rsidR="0099296F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比如输入的字符串为：</w:t>
      </w:r>
      <w:r>
        <w:rPr>
          <w:rFonts w:ascii="Courier New" w:hAnsi="Courier New" w:cs="Courier New"/>
          <w:b/>
          <w:szCs w:val="21"/>
        </w:rPr>
        <w:t>C program</w:t>
      </w:r>
      <w:r>
        <w:rPr>
          <w:rFonts w:ascii="Courier New" w:hAnsi="Courier New" w:cs="Courier New" w:hint="eastAsia"/>
          <w:b/>
          <w:szCs w:val="21"/>
        </w:rPr>
        <w:t>，输入的子字符串为</w:t>
      </w:r>
      <w:r>
        <w:rPr>
          <w:rFonts w:ascii="Courier New" w:hAnsi="Courier New" w:cs="Courier New"/>
          <w:b/>
          <w:szCs w:val="21"/>
        </w:rPr>
        <w:t>gra</w:t>
      </w:r>
      <w:r>
        <w:rPr>
          <w:rFonts w:ascii="Courier New" w:hAnsi="Courier New" w:cs="Courier New" w:hint="eastAsia"/>
          <w:b/>
          <w:szCs w:val="21"/>
        </w:rPr>
        <w:t>，则输出“存在字符串”。</w:t>
      </w:r>
    </w:p>
    <w:p w:rsidR="0099296F" w:rsidRPr="00F20C73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比如输入的字符串为：</w:t>
      </w:r>
      <w:r>
        <w:rPr>
          <w:rFonts w:ascii="Courier New" w:hAnsi="Courier New" w:cs="Courier New"/>
          <w:b/>
          <w:szCs w:val="21"/>
        </w:rPr>
        <w:t>C program</w:t>
      </w:r>
      <w:r>
        <w:rPr>
          <w:rFonts w:ascii="Courier New" w:hAnsi="Courier New" w:cs="Courier New" w:hint="eastAsia"/>
          <w:b/>
          <w:szCs w:val="21"/>
        </w:rPr>
        <w:t>，输入的子字符串为</w:t>
      </w:r>
      <w:r>
        <w:rPr>
          <w:rFonts w:ascii="Courier New" w:hAnsi="Courier New" w:cs="Courier New"/>
          <w:b/>
          <w:szCs w:val="21"/>
        </w:rPr>
        <w:t>prg</w:t>
      </w:r>
      <w:r>
        <w:rPr>
          <w:rFonts w:ascii="Courier New" w:hAnsi="Courier New" w:cs="Courier New" w:hint="eastAsia"/>
          <w:b/>
          <w:szCs w:val="21"/>
        </w:rPr>
        <w:t>，则输出“不存在字符串”。</w:t>
      </w:r>
    </w:p>
    <w:p w:rsidR="0099296F" w:rsidRPr="00C41577" w:rsidRDefault="0099296F" w:rsidP="007D507E">
      <w:pPr>
        <w:rPr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3.(1</w:t>
      </w:r>
      <w:r>
        <w:rPr>
          <w:rFonts w:ascii="Courier New" w:hAnsi="Courier New" w:cs="Courier New"/>
          <w:b/>
          <w:szCs w:val="21"/>
        </w:rPr>
        <w:t>5</w:t>
      </w:r>
      <w:r w:rsidRPr="00C41577">
        <w:rPr>
          <w:rFonts w:ascii="Courier New" w:hAnsi="Courier New" w:cs="Courier New" w:hint="eastAsia"/>
          <w:b/>
          <w:szCs w:val="21"/>
        </w:rPr>
        <w:t>分</w:t>
      </w:r>
      <w:r w:rsidRPr="00C41577">
        <w:rPr>
          <w:rFonts w:ascii="Courier New" w:hAnsi="Courier New" w:cs="Courier New"/>
          <w:b/>
          <w:szCs w:val="21"/>
        </w:rPr>
        <w:t>)</w:t>
      </w:r>
      <w:r w:rsidRPr="00C41577">
        <w:rPr>
          <w:rFonts w:hint="eastAsia"/>
          <w:b/>
          <w:szCs w:val="21"/>
        </w:rPr>
        <w:t>设计</w:t>
      </w:r>
      <w:r>
        <w:rPr>
          <w:rFonts w:hint="eastAsia"/>
          <w:b/>
          <w:szCs w:val="21"/>
        </w:rPr>
        <w:t>图书</w:t>
      </w:r>
      <w:r w:rsidRPr="00C41577">
        <w:rPr>
          <w:rFonts w:hint="eastAsia"/>
          <w:b/>
          <w:szCs w:val="21"/>
        </w:rPr>
        <w:t>管理系统</w:t>
      </w:r>
      <w:r>
        <w:rPr>
          <w:rFonts w:hint="eastAsia"/>
          <w:b/>
          <w:szCs w:val="21"/>
        </w:rPr>
        <w:t>，</w:t>
      </w:r>
      <w:r w:rsidRPr="00C41577">
        <w:rPr>
          <w:rFonts w:hint="eastAsia"/>
          <w:b/>
          <w:szCs w:val="21"/>
        </w:rPr>
        <w:t>要求</w:t>
      </w:r>
      <w:r>
        <w:rPr>
          <w:rFonts w:hint="eastAsia"/>
          <w:b/>
          <w:szCs w:val="21"/>
        </w:rPr>
        <w:t>：</w:t>
      </w:r>
    </w:p>
    <w:p w:rsidR="0099296F" w:rsidRPr="00243281" w:rsidRDefault="0099296F" w:rsidP="007D507E">
      <w:pPr>
        <w:rPr>
          <w:rFonts w:ascii="Courier New" w:hAnsi="Courier New" w:cs="Courier New"/>
          <w:b/>
          <w:szCs w:val="21"/>
        </w:rPr>
      </w:pPr>
      <w:r>
        <w:rPr>
          <w:b/>
          <w:szCs w:val="21"/>
        </w:rPr>
        <w:t xml:space="preserve">  </w:t>
      </w:r>
      <w:r w:rsidRPr="00243281">
        <w:rPr>
          <w:rFonts w:ascii="Courier New" w:hAnsi="Courier New" w:cs="Courier New" w:hint="eastAsia"/>
          <w:b/>
          <w:szCs w:val="21"/>
        </w:rPr>
        <w:t>假设系统可管理</w:t>
      </w:r>
      <w:r w:rsidRPr="00243281">
        <w:rPr>
          <w:rFonts w:ascii="Courier New" w:hAnsi="Courier New" w:cs="Courier New"/>
          <w:b/>
          <w:szCs w:val="21"/>
        </w:rPr>
        <w:t>N</w:t>
      </w:r>
      <w:r w:rsidRPr="00243281">
        <w:rPr>
          <w:rFonts w:ascii="Courier New" w:hAnsi="Courier New" w:cs="Courier New" w:hint="eastAsia"/>
          <w:b/>
          <w:szCs w:val="21"/>
        </w:rPr>
        <w:t>本图书，每本图书包含下列信息：书名、作者、出版社、出版日期、价格，所以定义如下结构体数组：</w:t>
      </w:r>
    </w:p>
    <w:p w:rsidR="0099296F" w:rsidRPr="00243281" w:rsidRDefault="0099296F" w:rsidP="007D507E">
      <w:pPr>
        <w:ind w:firstLineChars="100" w:firstLine="211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 #define  N  1000</w:t>
      </w:r>
    </w:p>
    <w:p w:rsidR="0099296F" w:rsidRPr="00243281" w:rsidRDefault="0099296F" w:rsidP="007D507E">
      <w:pPr>
        <w:ind w:firstLineChars="100" w:firstLine="211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</w:t>
      </w:r>
      <w:r>
        <w:rPr>
          <w:rFonts w:ascii="Courier New" w:hAnsi="Courier New" w:cs="Courier New"/>
          <w:b/>
          <w:szCs w:val="21"/>
        </w:rPr>
        <w:t xml:space="preserve"> </w:t>
      </w:r>
      <w:r w:rsidRPr="00243281">
        <w:rPr>
          <w:rFonts w:ascii="Courier New" w:hAnsi="Courier New" w:cs="Courier New"/>
          <w:b/>
          <w:szCs w:val="21"/>
        </w:rPr>
        <w:t>struct BOOK</w:t>
      </w:r>
    </w:p>
    <w:p w:rsidR="0099296F" w:rsidRPr="00243281" w:rsidRDefault="0099296F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>{</w:t>
      </w:r>
    </w:p>
    <w:p w:rsidR="0099296F" w:rsidRPr="00243281" w:rsidRDefault="0099296F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ab/>
        <w:t xml:space="preserve">  </w:t>
      </w:r>
      <w:r w:rsidRPr="00243281">
        <w:rPr>
          <w:rFonts w:ascii="Courier New" w:hAnsi="Courier New" w:cs="Courier New"/>
          <w:b/>
          <w:szCs w:val="21"/>
        </w:rPr>
        <w:t>char name[30];</w:t>
      </w:r>
    </w:p>
    <w:p w:rsidR="0099296F" w:rsidRPr="00243281" w:rsidRDefault="0099296F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   char author[20];</w:t>
      </w:r>
    </w:p>
    <w:p w:rsidR="0099296F" w:rsidRPr="00243281" w:rsidRDefault="0099296F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   char press[30];</w:t>
      </w:r>
    </w:p>
    <w:p w:rsidR="0099296F" w:rsidRPr="00243281" w:rsidRDefault="0099296F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   struct date{</w:t>
      </w:r>
    </w:p>
    <w:p w:rsidR="0099296F" w:rsidRPr="00243281" w:rsidRDefault="0099296F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        int yy, mm, dd;</w:t>
      </w:r>
    </w:p>
    <w:p w:rsidR="0099296F" w:rsidRPr="00243281" w:rsidRDefault="0099296F" w:rsidP="007D507E">
      <w:pPr>
        <w:ind w:leftChars="200" w:left="420" w:firstLineChars="299" w:firstLine="63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>}pub_date;</w:t>
      </w:r>
    </w:p>
    <w:p w:rsidR="0099296F" w:rsidRPr="00243281" w:rsidRDefault="0099296F" w:rsidP="007D507E">
      <w:pPr>
        <w:ind w:leftChars="200" w:left="420" w:firstLineChars="300" w:firstLine="632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>double price;</w:t>
      </w:r>
    </w:p>
    <w:p w:rsidR="0099296F" w:rsidRDefault="0099296F" w:rsidP="007D507E">
      <w:pPr>
        <w:ind w:firstLineChars="250" w:firstLine="527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>}book[N];</w:t>
      </w:r>
    </w:p>
    <w:p w:rsidR="0099296F" w:rsidRPr="00243281" w:rsidRDefault="0099296F" w:rsidP="007D507E">
      <w:pPr>
        <w:ind w:firstLine="432"/>
        <w:rPr>
          <w:rFonts w:ascii="Courier New" w:hAnsi="Courier New" w:cs="Courier New"/>
          <w:b/>
          <w:szCs w:val="21"/>
        </w:rPr>
      </w:pPr>
    </w:p>
    <w:p w:rsidR="0099296F" w:rsidRPr="00243281" w:rsidRDefault="0099296F" w:rsidP="007D507E">
      <w:pPr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</w:t>
      </w:r>
      <w:r w:rsidRPr="00243281">
        <w:rPr>
          <w:rFonts w:ascii="Courier New" w:hAnsi="Courier New" w:cs="Courier New" w:hint="eastAsia"/>
          <w:b/>
          <w:szCs w:val="21"/>
        </w:rPr>
        <w:t>在主函数中创建上述结构体数组</w:t>
      </w:r>
      <w:r w:rsidRPr="00243281">
        <w:rPr>
          <w:rFonts w:ascii="Courier New" w:hAnsi="Courier New" w:cs="Courier New"/>
          <w:b/>
          <w:szCs w:val="21"/>
        </w:rPr>
        <w:t>struct BOOK book[N]</w:t>
      </w:r>
      <w:r w:rsidRPr="00243281">
        <w:rPr>
          <w:rFonts w:ascii="Courier New" w:hAnsi="Courier New" w:cs="Courier New" w:hint="eastAsia"/>
          <w:b/>
          <w:szCs w:val="21"/>
        </w:rPr>
        <w:t>，然后完成操作：</w:t>
      </w:r>
    </w:p>
    <w:p w:rsidR="0099296F" w:rsidRPr="00243281" w:rsidRDefault="0099296F" w:rsidP="007D507E">
      <w:pPr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(1) </w:t>
      </w:r>
      <w:r w:rsidRPr="00243281">
        <w:rPr>
          <w:rFonts w:ascii="Courier New" w:hAnsi="Courier New" w:cs="Courier New" w:hint="eastAsia"/>
          <w:b/>
          <w:szCs w:val="21"/>
        </w:rPr>
        <w:t>假设在磁盘上存在若干本图书的信息文件：</w:t>
      </w:r>
      <w:r w:rsidRPr="00243281">
        <w:rPr>
          <w:rFonts w:ascii="Courier New" w:hAnsi="Courier New" w:cs="Courier New"/>
          <w:b/>
          <w:szCs w:val="21"/>
        </w:rPr>
        <w:t>D:\mybook\book.txt</w:t>
      </w:r>
      <w:r w:rsidRPr="00243281">
        <w:rPr>
          <w:rFonts w:ascii="Courier New" w:hAnsi="Courier New" w:cs="Courier New" w:hint="eastAsia"/>
          <w:b/>
          <w:szCs w:val="21"/>
        </w:rPr>
        <w:t>，利用子函数</w:t>
      </w:r>
      <w:r w:rsidRPr="00243281">
        <w:rPr>
          <w:rFonts w:ascii="Courier New" w:hAnsi="Courier New" w:cs="Courier New"/>
          <w:b/>
          <w:szCs w:val="21"/>
        </w:rPr>
        <w:t xml:space="preserve">int import ( struct BOOK *p) </w:t>
      </w:r>
      <w:r w:rsidRPr="00243281">
        <w:rPr>
          <w:rFonts w:ascii="Courier New" w:hAnsi="Courier New" w:cs="Courier New" w:hint="eastAsia"/>
          <w:b/>
          <w:szCs w:val="21"/>
        </w:rPr>
        <w:t>完成数据的导入，将文件中的图书信息保存到数</w:t>
      </w:r>
      <w:r w:rsidRPr="00243281">
        <w:rPr>
          <w:rFonts w:ascii="Courier New" w:hAnsi="Courier New" w:cs="Courier New"/>
          <w:b/>
          <w:szCs w:val="21"/>
        </w:rPr>
        <w:t>book</w:t>
      </w:r>
      <w:r w:rsidRPr="00243281">
        <w:rPr>
          <w:rFonts w:ascii="Courier New" w:hAnsi="Courier New" w:cs="Courier New" w:hint="eastAsia"/>
          <w:b/>
          <w:szCs w:val="21"/>
        </w:rPr>
        <w:t>中，形成书库，并将导入图书的数量返回至主函数。</w:t>
      </w:r>
    </w:p>
    <w:p w:rsidR="0099296F" w:rsidRPr="00243281" w:rsidRDefault="0099296F" w:rsidP="007D507E">
      <w:pPr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 </w:t>
      </w:r>
      <w:r w:rsidRPr="00243281">
        <w:rPr>
          <w:rFonts w:ascii="Courier New" w:hAnsi="Courier New" w:cs="Courier New" w:hint="eastAsia"/>
          <w:b/>
          <w:szCs w:val="21"/>
        </w:rPr>
        <w:t>其中，</w:t>
      </w:r>
      <w:r w:rsidRPr="00243281">
        <w:rPr>
          <w:rFonts w:ascii="Courier New" w:hAnsi="Courier New" w:cs="Courier New"/>
          <w:b/>
          <w:szCs w:val="21"/>
        </w:rPr>
        <w:t>int import ( struct  BOOK  *p)</w:t>
      </w:r>
      <w:r w:rsidRPr="00243281">
        <w:rPr>
          <w:rFonts w:ascii="Courier New" w:hAnsi="Courier New" w:cs="Courier New" w:hint="eastAsia"/>
          <w:b/>
          <w:szCs w:val="21"/>
        </w:rPr>
        <w:t>的形参</w:t>
      </w:r>
      <w:r w:rsidRPr="00243281">
        <w:rPr>
          <w:rFonts w:ascii="Courier New" w:hAnsi="Courier New" w:cs="Courier New"/>
          <w:b/>
          <w:szCs w:val="21"/>
        </w:rPr>
        <w:t>p</w:t>
      </w:r>
      <w:r w:rsidRPr="00243281">
        <w:rPr>
          <w:rFonts w:ascii="Courier New" w:hAnsi="Courier New" w:cs="Courier New" w:hint="eastAsia"/>
          <w:b/>
          <w:szCs w:val="21"/>
        </w:rPr>
        <w:t>表示书库首地址。</w:t>
      </w:r>
    </w:p>
    <w:p w:rsidR="0099296F" w:rsidRPr="00243281" w:rsidRDefault="0099296F" w:rsidP="007D507E">
      <w:pPr>
        <w:rPr>
          <w:rFonts w:ascii="Courier New" w:hAnsi="Courier New" w:cs="Courier New"/>
          <w:b/>
          <w:szCs w:val="21"/>
        </w:rPr>
      </w:pPr>
    </w:p>
    <w:p w:rsidR="0099296F" w:rsidRPr="00243281" w:rsidRDefault="0099296F" w:rsidP="007D507E">
      <w:pPr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(2) </w:t>
      </w:r>
      <w:r w:rsidRPr="00243281">
        <w:rPr>
          <w:rFonts w:ascii="Courier New" w:hAnsi="Courier New" w:cs="Courier New" w:hint="eastAsia"/>
          <w:b/>
          <w:szCs w:val="21"/>
        </w:rPr>
        <w:t>根据书名查询图书。在主函数中输入待查询图书的书名</w:t>
      </w:r>
      <w:r w:rsidRPr="00243281">
        <w:rPr>
          <w:rFonts w:ascii="Courier New" w:hAnsi="Courier New" w:cs="Courier New"/>
          <w:b/>
          <w:szCs w:val="21"/>
        </w:rPr>
        <w:t>str</w:t>
      </w:r>
      <w:r w:rsidRPr="00243281">
        <w:rPr>
          <w:rFonts w:ascii="Courier New" w:hAnsi="Courier New" w:cs="Courier New" w:hint="eastAsia"/>
          <w:b/>
          <w:szCs w:val="21"/>
        </w:rPr>
        <w:t>，利用子函数</w:t>
      </w:r>
      <w:r>
        <w:rPr>
          <w:rFonts w:ascii="Courier New" w:hAnsi="Courier New" w:cs="Courier New"/>
          <w:b/>
          <w:szCs w:val="21"/>
        </w:rPr>
        <w:t>void</w:t>
      </w:r>
      <w:r w:rsidRPr="00243281">
        <w:rPr>
          <w:rFonts w:ascii="Courier New" w:hAnsi="Courier New" w:cs="Courier New"/>
          <w:b/>
          <w:szCs w:val="21"/>
        </w:rPr>
        <w:t xml:space="preserve"> query(struct BOOK *p, int n, char *str)</w:t>
      </w:r>
      <w:r w:rsidRPr="00243281">
        <w:rPr>
          <w:rFonts w:ascii="Courier New" w:hAnsi="Courier New" w:cs="Courier New" w:hint="eastAsia"/>
          <w:b/>
          <w:szCs w:val="21"/>
        </w:rPr>
        <w:t>，在导入的书库中</w:t>
      </w:r>
      <w:r>
        <w:rPr>
          <w:rFonts w:ascii="Courier New" w:hAnsi="Courier New" w:cs="Courier New" w:hint="eastAsia"/>
          <w:b/>
          <w:szCs w:val="21"/>
        </w:rPr>
        <w:t>精确</w:t>
      </w:r>
      <w:r w:rsidRPr="00243281">
        <w:rPr>
          <w:rFonts w:ascii="Courier New" w:hAnsi="Courier New" w:cs="Courier New" w:hint="eastAsia"/>
          <w:b/>
          <w:szCs w:val="21"/>
        </w:rPr>
        <w:t>查找书名</w:t>
      </w:r>
      <w:r>
        <w:rPr>
          <w:rFonts w:ascii="Courier New" w:hAnsi="Courier New" w:cs="Courier New" w:hint="eastAsia"/>
          <w:b/>
          <w:szCs w:val="21"/>
        </w:rPr>
        <w:t>为</w:t>
      </w:r>
      <w:r w:rsidRPr="00243281">
        <w:rPr>
          <w:rFonts w:ascii="Courier New" w:hAnsi="Courier New" w:cs="Courier New"/>
          <w:b/>
          <w:szCs w:val="21"/>
        </w:rPr>
        <w:t>str</w:t>
      </w:r>
      <w:r>
        <w:rPr>
          <w:rFonts w:ascii="Courier New" w:hAnsi="Courier New" w:cs="Courier New" w:hint="eastAsia"/>
          <w:b/>
          <w:szCs w:val="21"/>
        </w:rPr>
        <w:t>的图书</w:t>
      </w:r>
      <w:r w:rsidRPr="00243281">
        <w:rPr>
          <w:rFonts w:ascii="Courier New" w:hAnsi="Courier New" w:cs="Courier New" w:hint="eastAsia"/>
          <w:b/>
          <w:szCs w:val="21"/>
        </w:rPr>
        <w:t>，就把相应的图书信息输</w:t>
      </w:r>
      <w:r>
        <w:rPr>
          <w:rFonts w:ascii="Courier New" w:hAnsi="Courier New" w:cs="Courier New" w:hint="eastAsia"/>
          <w:b/>
          <w:szCs w:val="21"/>
        </w:rPr>
        <w:t>出</w:t>
      </w:r>
      <w:r w:rsidRPr="00243281">
        <w:rPr>
          <w:rFonts w:ascii="Courier New" w:hAnsi="Courier New" w:cs="Courier New" w:hint="eastAsia"/>
          <w:b/>
          <w:szCs w:val="21"/>
        </w:rPr>
        <w:t>至屏幕，</w:t>
      </w:r>
      <w:r>
        <w:rPr>
          <w:rFonts w:ascii="Courier New" w:hAnsi="Courier New" w:cs="Courier New" w:hint="eastAsia"/>
          <w:b/>
          <w:szCs w:val="21"/>
        </w:rPr>
        <w:t>如果未查询到，屏幕显示“没有此本图书”。</w:t>
      </w:r>
    </w:p>
    <w:p w:rsidR="0099296F" w:rsidRPr="00883F6B" w:rsidRDefault="0099296F" w:rsidP="00045AE8">
      <w:pPr>
        <w:spacing w:line="276" w:lineRule="auto"/>
        <w:ind w:rightChars="20" w:right="42"/>
        <w:rPr>
          <w:b/>
          <w:color w:val="000000"/>
        </w:rPr>
      </w:pPr>
      <w:r w:rsidRPr="00243281">
        <w:rPr>
          <w:rFonts w:ascii="Courier New" w:hAnsi="Courier New" w:cs="Courier New"/>
          <w:b/>
          <w:szCs w:val="21"/>
        </w:rPr>
        <w:t xml:space="preserve">    </w:t>
      </w:r>
      <w:r w:rsidRPr="00243281">
        <w:rPr>
          <w:rFonts w:ascii="Courier New" w:hAnsi="Courier New" w:cs="Courier New" w:hint="eastAsia"/>
          <w:b/>
          <w:szCs w:val="21"/>
        </w:rPr>
        <w:t>其中，</w:t>
      </w:r>
      <w:r>
        <w:rPr>
          <w:rFonts w:ascii="Courier New" w:hAnsi="Courier New" w:cs="Courier New"/>
          <w:b/>
          <w:szCs w:val="21"/>
        </w:rPr>
        <w:t>void</w:t>
      </w:r>
      <w:r w:rsidRPr="00243281">
        <w:rPr>
          <w:rFonts w:ascii="Courier New" w:hAnsi="Courier New" w:cs="Courier New"/>
          <w:b/>
          <w:szCs w:val="21"/>
        </w:rPr>
        <w:t xml:space="preserve"> query(struct BOOK *p,  int n,  char *str)</w:t>
      </w:r>
      <w:r w:rsidRPr="00243281">
        <w:rPr>
          <w:rFonts w:ascii="Courier New" w:hAnsi="Courier New" w:cs="Courier New" w:hint="eastAsia"/>
          <w:b/>
          <w:szCs w:val="21"/>
        </w:rPr>
        <w:t>的形参</w:t>
      </w:r>
      <w:r w:rsidRPr="00243281">
        <w:rPr>
          <w:rFonts w:ascii="Courier New" w:hAnsi="Courier New" w:cs="Courier New"/>
          <w:b/>
          <w:szCs w:val="21"/>
        </w:rPr>
        <w:t>p</w:t>
      </w:r>
      <w:r w:rsidRPr="00243281">
        <w:rPr>
          <w:rFonts w:ascii="Courier New" w:hAnsi="Courier New" w:cs="Courier New" w:hint="eastAsia"/>
          <w:b/>
          <w:szCs w:val="21"/>
        </w:rPr>
        <w:t>表示书库首地址，</w:t>
      </w:r>
      <w:r w:rsidRPr="00243281">
        <w:rPr>
          <w:rFonts w:ascii="Courier New" w:hAnsi="Courier New" w:cs="Courier New"/>
          <w:b/>
          <w:szCs w:val="21"/>
        </w:rPr>
        <w:t>n</w:t>
      </w:r>
      <w:r w:rsidRPr="00243281">
        <w:rPr>
          <w:rFonts w:ascii="Courier New" w:hAnsi="Courier New" w:cs="Courier New" w:hint="eastAsia"/>
          <w:b/>
          <w:szCs w:val="21"/>
        </w:rPr>
        <w:t>表示书库中图书的总数量，</w:t>
      </w:r>
      <w:r w:rsidRPr="00243281">
        <w:rPr>
          <w:rFonts w:ascii="Courier New" w:hAnsi="Courier New" w:cs="Courier New"/>
          <w:b/>
          <w:szCs w:val="21"/>
        </w:rPr>
        <w:t>str</w:t>
      </w:r>
      <w:r w:rsidRPr="00243281">
        <w:rPr>
          <w:rFonts w:ascii="Courier New" w:hAnsi="Courier New" w:cs="Courier New" w:hint="eastAsia"/>
          <w:b/>
          <w:szCs w:val="21"/>
        </w:rPr>
        <w:t>表示待查询图书的书名。</w:t>
      </w:r>
    </w:p>
    <w:sectPr w:rsidR="0099296F" w:rsidRPr="00883F6B" w:rsidSect="000017B3">
      <w:headerReference w:type="default" r:id="rId7"/>
      <w:footerReference w:type="default" r:id="rId8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96F" w:rsidRDefault="0099296F">
      <w:r>
        <w:separator/>
      </w:r>
    </w:p>
  </w:endnote>
  <w:endnote w:type="continuationSeparator" w:id="0">
    <w:p w:rsidR="0099296F" w:rsidRDefault="00992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微软雅黑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96F" w:rsidRDefault="0099296F" w:rsidP="006A4564">
    <w:pPr>
      <w:pStyle w:val="Footer"/>
      <w:framePr w:wrap="around" w:vAnchor="text" w:hAnchor="margin" w:xAlign="right" w:y="1"/>
      <w:rPr>
        <w:rStyle w:val="PageNumber"/>
        <w:sz w:val="21"/>
        <w:szCs w:val="21"/>
      </w:rPr>
    </w:pPr>
    <w:r>
      <w:rPr>
        <w:rStyle w:val="PageNumber"/>
        <w:rFonts w:hint="eastAsia"/>
        <w:sz w:val="21"/>
        <w:szCs w:val="21"/>
      </w:rPr>
      <w:t>第</w:t>
    </w:r>
    <w:r>
      <w:rPr>
        <w:rStyle w:val="PageNumber"/>
        <w:sz w:val="21"/>
        <w:szCs w:val="21"/>
      </w:rPr>
      <w:t xml:space="preserve">  </w:t>
    </w:r>
    <w:r>
      <w:rPr>
        <w:rStyle w:val="PageNumber"/>
        <w:sz w:val="21"/>
        <w:szCs w:val="21"/>
      </w:rPr>
      <w:fldChar w:fldCharType="begin"/>
    </w:r>
    <w:r>
      <w:rPr>
        <w:rStyle w:val="PageNumber"/>
        <w:sz w:val="21"/>
        <w:szCs w:val="21"/>
      </w:rPr>
      <w:instrText xml:space="preserve"> PAGE </w:instrText>
    </w:r>
    <w:r>
      <w:rPr>
        <w:rStyle w:val="PageNumber"/>
        <w:sz w:val="21"/>
        <w:szCs w:val="21"/>
      </w:rPr>
      <w:fldChar w:fldCharType="separate"/>
    </w:r>
    <w:r>
      <w:rPr>
        <w:rStyle w:val="PageNumber"/>
        <w:noProof/>
        <w:sz w:val="21"/>
        <w:szCs w:val="21"/>
      </w:rPr>
      <w:t>1</w:t>
    </w:r>
    <w:r>
      <w:rPr>
        <w:rStyle w:val="PageNumber"/>
        <w:sz w:val="21"/>
        <w:szCs w:val="21"/>
      </w:rPr>
      <w:fldChar w:fldCharType="end"/>
    </w:r>
    <w:r>
      <w:rPr>
        <w:rStyle w:val="PageNumber"/>
        <w:sz w:val="21"/>
        <w:szCs w:val="21"/>
      </w:rPr>
      <w:t xml:space="preserve">  </w:t>
    </w:r>
    <w:r>
      <w:rPr>
        <w:rStyle w:val="PageNumber"/>
        <w:rFonts w:hint="eastAsia"/>
        <w:sz w:val="21"/>
        <w:szCs w:val="21"/>
      </w:rPr>
      <w:t>页</w:t>
    </w:r>
    <w:r>
      <w:rPr>
        <w:rStyle w:val="PageNumber"/>
        <w:sz w:val="21"/>
        <w:szCs w:val="21"/>
      </w:rPr>
      <w:t xml:space="preserve">       </w:t>
    </w:r>
    <w:r>
      <w:rPr>
        <w:rStyle w:val="PageNumber"/>
        <w:rFonts w:hint="eastAsia"/>
        <w:sz w:val="21"/>
        <w:szCs w:val="21"/>
      </w:rPr>
      <w:t>共</w:t>
    </w:r>
    <w:r>
      <w:rPr>
        <w:rStyle w:val="PageNumber"/>
        <w:sz w:val="21"/>
        <w:szCs w:val="21"/>
      </w:rPr>
      <w:t xml:space="preserve">  </w:t>
    </w:r>
    <w:r>
      <w:rPr>
        <w:rStyle w:val="PageNumber"/>
        <w:sz w:val="21"/>
        <w:szCs w:val="21"/>
      </w:rPr>
      <w:fldChar w:fldCharType="begin"/>
    </w:r>
    <w:r>
      <w:rPr>
        <w:rStyle w:val="PageNumber"/>
        <w:sz w:val="21"/>
        <w:szCs w:val="21"/>
      </w:rPr>
      <w:instrText xml:space="preserve"> NUMPAGES </w:instrText>
    </w:r>
    <w:r>
      <w:rPr>
        <w:rStyle w:val="PageNumber"/>
        <w:sz w:val="21"/>
        <w:szCs w:val="21"/>
      </w:rPr>
      <w:fldChar w:fldCharType="separate"/>
    </w:r>
    <w:r>
      <w:rPr>
        <w:rStyle w:val="PageNumber"/>
        <w:noProof/>
        <w:sz w:val="21"/>
        <w:szCs w:val="21"/>
      </w:rPr>
      <w:t>3</w:t>
    </w:r>
    <w:r>
      <w:rPr>
        <w:rStyle w:val="PageNumber"/>
        <w:sz w:val="21"/>
        <w:szCs w:val="21"/>
      </w:rPr>
      <w:fldChar w:fldCharType="end"/>
    </w:r>
    <w:r>
      <w:rPr>
        <w:rStyle w:val="PageNumber"/>
        <w:sz w:val="21"/>
        <w:szCs w:val="21"/>
      </w:rPr>
      <w:t xml:space="preserve">  </w:t>
    </w:r>
    <w:r>
      <w:rPr>
        <w:rStyle w:val="PageNumber"/>
        <w:rFonts w:hint="eastAsia"/>
        <w:sz w:val="21"/>
        <w:szCs w:val="21"/>
      </w:rPr>
      <w:t>页</w:t>
    </w:r>
    <w:r>
      <w:rPr>
        <w:rStyle w:val="PageNumber"/>
        <w:sz w:val="21"/>
        <w:szCs w:val="21"/>
      </w:rPr>
      <w:t xml:space="preserve">        </w:t>
    </w:r>
  </w:p>
  <w:p w:rsidR="0099296F" w:rsidRDefault="009929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96F" w:rsidRDefault="0099296F">
      <w:r>
        <w:separator/>
      </w:r>
    </w:p>
  </w:footnote>
  <w:footnote w:type="continuationSeparator" w:id="0">
    <w:p w:rsidR="0099296F" w:rsidRDefault="009929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96F" w:rsidRDefault="0099296F" w:rsidP="000017B3">
    <w:pPr>
      <w:pStyle w:val="Header"/>
      <w:pBdr>
        <w:bottom w:val="none" w:sz="0" w:space="0" w:color="auto"/>
      </w:pBdr>
      <w:jc w:val="both"/>
      <w:rPr>
        <w:rStyle w:val="PageNumber"/>
      </w:rPr>
    </w:pPr>
  </w:p>
  <w:p w:rsidR="0099296F" w:rsidRPr="000D3C90" w:rsidRDefault="0099296F" w:rsidP="000017B3">
    <w:pPr>
      <w:pStyle w:val="Header"/>
      <w:pBdr>
        <w:bottom w:val="none" w:sz="0" w:space="0" w:color="auto"/>
      </w:pBdr>
      <w:jc w:val="both"/>
      <w:rPr>
        <w:rStyle w:val="PageNumber"/>
        <w:sz w:val="24"/>
        <w:szCs w:val="24"/>
      </w:rPr>
    </w:pPr>
    <w:r w:rsidRPr="000D3C90">
      <w:rPr>
        <w:rStyle w:val="PageNumber"/>
        <w:rFonts w:hint="eastAsia"/>
        <w:sz w:val="24"/>
        <w:szCs w:val="24"/>
      </w:rPr>
      <w:t>座位号：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">
    <w:nsid w:val="0BFC69C2"/>
    <w:multiLevelType w:val="hybridMultilevel"/>
    <w:tmpl w:val="A454BC96"/>
    <w:lvl w:ilvl="0" w:tplc="41E0A66A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  <w:rPr>
        <w:rFonts w:cs="Times New Roman"/>
      </w:rPr>
    </w:lvl>
  </w:abstractNum>
  <w:abstractNum w:abstractNumId="2">
    <w:nsid w:val="240D4D67"/>
    <w:multiLevelType w:val="hybridMultilevel"/>
    <w:tmpl w:val="68A62C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A041A36" w:tentative="1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2" w:tplc="F3D4AEFC" w:tentative="1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A4A28C92" w:tentative="1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4" w:tplc="55309D90" w:tentative="1">
      <w:start w:val="1"/>
      <w:numFmt w:val="bullet"/>
      <w:lvlText w:val="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5" w:tplc="09CE6DAC" w:tentative="1">
      <w:start w:val="1"/>
      <w:numFmt w:val="bullet"/>
      <w:lvlText w:val="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D2267F7C" w:tentative="1">
      <w:start w:val="1"/>
      <w:numFmt w:val="bullet"/>
      <w:lvlText w:val="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7" w:tplc="24007B6C" w:tentative="1">
      <w:start w:val="1"/>
      <w:numFmt w:val="bullet"/>
      <w:lvlText w:val="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8" w:tplc="4B6287BE" w:tentative="1">
      <w:start w:val="1"/>
      <w:numFmt w:val="bullet"/>
      <w:lvlText w:val="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3">
    <w:nsid w:val="2DD9261D"/>
    <w:multiLevelType w:val="hybridMultilevel"/>
    <w:tmpl w:val="A6DA8FFC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FA041A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AE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28C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9D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E6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67F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7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287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A02BC5"/>
    <w:multiLevelType w:val="hybridMultilevel"/>
    <w:tmpl w:val="92540F1A"/>
    <w:lvl w:ilvl="0" w:tplc="9D60F69E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361D2525"/>
    <w:multiLevelType w:val="hybridMultilevel"/>
    <w:tmpl w:val="1EEA7C6E"/>
    <w:lvl w:ilvl="0" w:tplc="0DF6008A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6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7">
    <w:nsid w:val="3EC55D18"/>
    <w:multiLevelType w:val="hybridMultilevel"/>
    <w:tmpl w:val="4CBA0788"/>
    <w:lvl w:ilvl="0" w:tplc="BF52221E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  <w:rPr>
        <w:rFonts w:cs="Times New Roman"/>
      </w:rPr>
    </w:lvl>
  </w:abstractNum>
  <w:abstractNum w:abstractNumId="8">
    <w:nsid w:val="414111D9"/>
    <w:multiLevelType w:val="hybridMultilevel"/>
    <w:tmpl w:val="CD4C7DE8"/>
    <w:lvl w:ilvl="0" w:tplc="BC78C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41A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AE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28C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9D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E6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67F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7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287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0">
    <w:nsid w:val="48971A92"/>
    <w:multiLevelType w:val="hybridMultilevel"/>
    <w:tmpl w:val="A596E260"/>
    <w:lvl w:ilvl="0" w:tplc="BB02BA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5CFE50F1"/>
    <w:multiLevelType w:val="hybridMultilevel"/>
    <w:tmpl w:val="E1D8AFD6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4">
    <w:nsid w:val="5DBA71B3"/>
    <w:multiLevelType w:val="hybridMultilevel"/>
    <w:tmpl w:val="6F0C9C50"/>
    <w:lvl w:ilvl="0" w:tplc="F4306976">
      <w:start w:val="1"/>
      <w:numFmt w:val="upperLetter"/>
      <w:lvlText w:val="%1、"/>
      <w:lvlJc w:val="left"/>
      <w:pPr>
        <w:tabs>
          <w:tab w:val="num" w:pos="990"/>
        </w:tabs>
        <w:ind w:left="990" w:hanging="360"/>
      </w:pPr>
      <w:rPr>
        <w:rFonts w:ascii="Arial" w:hAnsi="Arial" w:cs="Arial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15">
    <w:nsid w:val="60AF645A"/>
    <w:multiLevelType w:val="hybridMultilevel"/>
    <w:tmpl w:val="830601A4"/>
    <w:lvl w:ilvl="0" w:tplc="42924144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6">
    <w:nsid w:val="6C0B2AB8"/>
    <w:multiLevelType w:val="hybridMultilevel"/>
    <w:tmpl w:val="8B8C03F0"/>
    <w:lvl w:ilvl="0" w:tplc="3C9EE48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73AE18A0"/>
    <w:multiLevelType w:val="hybridMultilevel"/>
    <w:tmpl w:val="6E4CE6FC"/>
    <w:lvl w:ilvl="0" w:tplc="DCA2CFD4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78007AB0"/>
    <w:multiLevelType w:val="hybridMultilevel"/>
    <w:tmpl w:val="126E6B28"/>
    <w:lvl w:ilvl="0" w:tplc="A232FADA">
      <w:start w:val="1"/>
      <w:numFmt w:val="upperLetter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78DA1814"/>
    <w:multiLevelType w:val="hybridMultilevel"/>
    <w:tmpl w:val="8610A558"/>
    <w:lvl w:ilvl="0" w:tplc="1BB8C358">
      <w:start w:val="5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6"/>
  </w:num>
  <w:num w:numId="5">
    <w:abstractNumId w:val="11"/>
  </w:num>
  <w:num w:numId="6">
    <w:abstractNumId w:val="14"/>
  </w:num>
  <w:num w:numId="7">
    <w:abstractNumId w:val="5"/>
  </w:num>
  <w:num w:numId="8">
    <w:abstractNumId w:val="19"/>
  </w:num>
  <w:num w:numId="9">
    <w:abstractNumId w:val="13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7"/>
  </w:num>
  <w:num w:numId="16">
    <w:abstractNumId w:val="15"/>
  </w:num>
  <w:num w:numId="17">
    <w:abstractNumId w:val="18"/>
  </w:num>
  <w:num w:numId="18">
    <w:abstractNumId w:val="17"/>
  </w:num>
  <w:num w:numId="19">
    <w:abstractNumId w:val="4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1727"/>
    <w:rsid w:val="000017B3"/>
    <w:rsid w:val="000049F6"/>
    <w:rsid w:val="0001651E"/>
    <w:rsid w:val="00027C86"/>
    <w:rsid w:val="000373E5"/>
    <w:rsid w:val="00041FBD"/>
    <w:rsid w:val="000422F0"/>
    <w:rsid w:val="00045AE8"/>
    <w:rsid w:val="00050368"/>
    <w:rsid w:val="00052C0B"/>
    <w:rsid w:val="0005496A"/>
    <w:rsid w:val="00062A27"/>
    <w:rsid w:val="00064FCB"/>
    <w:rsid w:val="00070854"/>
    <w:rsid w:val="00073921"/>
    <w:rsid w:val="00073E7A"/>
    <w:rsid w:val="00074903"/>
    <w:rsid w:val="00080374"/>
    <w:rsid w:val="000813C2"/>
    <w:rsid w:val="000865C6"/>
    <w:rsid w:val="0008761F"/>
    <w:rsid w:val="00092ABF"/>
    <w:rsid w:val="00096A39"/>
    <w:rsid w:val="000A1DE3"/>
    <w:rsid w:val="000A3EB3"/>
    <w:rsid w:val="000A402E"/>
    <w:rsid w:val="000A49CE"/>
    <w:rsid w:val="000B1B8D"/>
    <w:rsid w:val="000D3C90"/>
    <w:rsid w:val="000D5243"/>
    <w:rsid w:val="000D7B31"/>
    <w:rsid w:val="000E3514"/>
    <w:rsid w:val="000E6ECB"/>
    <w:rsid w:val="000F3343"/>
    <w:rsid w:val="000F5039"/>
    <w:rsid w:val="000F7373"/>
    <w:rsid w:val="000F76B1"/>
    <w:rsid w:val="000F77DF"/>
    <w:rsid w:val="00101C24"/>
    <w:rsid w:val="001030AD"/>
    <w:rsid w:val="001032F4"/>
    <w:rsid w:val="00121816"/>
    <w:rsid w:val="00122B09"/>
    <w:rsid w:val="00125FBA"/>
    <w:rsid w:val="00134B3F"/>
    <w:rsid w:val="001355A0"/>
    <w:rsid w:val="0013566F"/>
    <w:rsid w:val="00141A5D"/>
    <w:rsid w:val="00143BA2"/>
    <w:rsid w:val="00146B56"/>
    <w:rsid w:val="00150499"/>
    <w:rsid w:val="001513C4"/>
    <w:rsid w:val="00152801"/>
    <w:rsid w:val="00152D7A"/>
    <w:rsid w:val="00155B81"/>
    <w:rsid w:val="00163F08"/>
    <w:rsid w:val="001654A9"/>
    <w:rsid w:val="001674A2"/>
    <w:rsid w:val="001701D3"/>
    <w:rsid w:val="00170881"/>
    <w:rsid w:val="001723DB"/>
    <w:rsid w:val="001725CE"/>
    <w:rsid w:val="0017408C"/>
    <w:rsid w:val="001753F6"/>
    <w:rsid w:val="00177466"/>
    <w:rsid w:val="00177DEA"/>
    <w:rsid w:val="00186D1D"/>
    <w:rsid w:val="001918B6"/>
    <w:rsid w:val="001A3255"/>
    <w:rsid w:val="001A795A"/>
    <w:rsid w:val="001B25D1"/>
    <w:rsid w:val="001B3A1B"/>
    <w:rsid w:val="001B7067"/>
    <w:rsid w:val="001B7775"/>
    <w:rsid w:val="001C46A6"/>
    <w:rsid w:val="001D1012"/>
    <w:rsid w:val="001D2680"/>
    <w:rsid w:val="001D4889"/>
    <w:rsid w:val="001D504A"/>
    <w:rsid w:val="001D6944"/>
    <w:rsid w:val="001E06E0"/>
    <w:rsid w:val="001E08B9"/>
    <w:rsid w:val="001F4652"/>
    <w:rsid w:val="00201727"/>
    <w:rsid w:val="0021105C"/>
    <w:rsid w:val="002117F5"/>
    <w:rsid w:val="00211C61"/>
    <w:rsid w:val="002217CC"/>
    <w:rsid w:val="00221D5E"/>
    <w:rsid w:val="00225022"/>
    <w:rsid w:val="0022702D"/>
    <w:rsid w:val="0023134D"/>
    <w:rsid w:val="0024306B"/>
    <w:rsid w:val="00243281"/>
    <w:rsid w:val="00261F81"/>
    <w:rsid w:val="00262E02"/>
    <w:rsid w:val="002642D3"/>
    <w:rsid w:val="002651E2"/>
    <w:rsid w:val="00267A57"/>
    <w:rsid w:val="00274048"/>
    <w:rsid w:val="002815E0"/>
    <w:rsid w:val="00282295"/>
    <w:rsid w:val="0028399F"/>
    <w:rsid w:val="00293FA9"/>
    <w:rsid w:val="002A3DB4"/>
    <w:rsid w:val="002A679C"/>
    <w:rsid w:val="002B7195"/>
    <w:rsid w:val="002B7592"/>
    <w:rsid w:val="002D0D9F"/>
    <w:rsid w:val="002D2F65"/>
    <w:rsid w:val="002D32FF"/>
    <w:rsid w:val="002D6E6E"/>
    <w:rsid w:val="002E036C"/>
    <w:rsid w:val="002E2822"/>
    <w:rsid w:val="002F2F84"/>
    <w:rsid w:val="002F639C"/>
    <w:rsid w:val="002F6F41"/>
    <w:rsid w:val="002F7862"/>
    <w:rsid w:val="00300B6C"/>
    <w:rsid w:val="0030415C"/>
    <w:rsid w:val="003165A7"/>
    <w:rsid w:val="00317CF7"/>
    <w:rsid w:val="00324D98"/>
    <w:rsid w:val="00325FEB"/>
    <w:rsid w:val="00326C52"/>
    <w:rsid w:val="00327300"/>
    <w:rsid w:val="00340C91"/>
    <w:rsid w:val="0036347A"/>
    <w:rsid w:val="00363999"/>
    <w:rsid w:val="00363C3D"/>
    <w:rsid w:val="00364E08"/>
    <w:rsid w:val="00365467"/>
    <w:rsid w:val="00371607"/>
    <w:rsid w:val="00371A77"/>
    <w:rsid w:val="00372BFE"/>
    <w:rsid w:val="00373098"/>
    <w:rsid w:val="00373C0C"/>
    <w:rsid w:val="003766E2"/>
    <w:rsid w:val="0038191C"/>
    <w:rsid w:val="00383160"/>
    <w:rsid w:val="00383767"/>
    <w:rsid w:val="003846E5"/>
    <w:rsid w:val="00384F31"/>
    <w:rsid w:val="00385675"/>
    <w:rsid w:val="003A419B"/>
    <w:rsid w:val="003B7341"/>
    <w:rsid w:val="003B74EA"/>
    <w:rsid w:val="003C33CD"/>
    <w:rsid w:val="003C48D2"/>
    <w:rsid w:val="003D33AC"/>
    <w:rsid w:val="003D5104"/>
    <w:rsid w:val="003D542E"/>
    <w:rsid w:val="003E2FC5"/>
    <w:rsid w:val="003E428B"/>
    <w:rsid w:val="003E7CB3"/>
    <w:rsid w:val="003F0948"/>
    <w:rsid w:val="003F0E26"/>
    <w:rsid w:val="003F69B8"/>
    <w:rsid w:val="003F7590"/>
    <w:rsid w:val="00405D1A"/>
    <w:rsid w:val="004124AD"/>
    <w:rsid w:val="00416236"/>
    <w:rsid w:val="0042637C"/>
    <w:rsid w:val="00436869"/>
    <w:rsid w:val="00437C08"/>
    <w:rsid w:val="004406DE"/>
    <w:rsid w:val="004421FA"/>
    <w:rsid w:val="004469A8"/>
    <w:rsid w:val="004505CA"/>
    <w:rsid w:val="00453906"/>
    <w:rsid w:val="00453EA4"/>
    <w:rsid w:val="00456F20"/>
    <w:rsid w:val="00464513"/>
    <w:rsid w:val="00466FCC"/>
    <w:rsid w:val="004700B8"/>
    <w:rsid w:val="0047328E"/>
    <w:rsid w:val="00473F41"/>
    <w:rsid w:val="004806D9"/>
    <w:rsid w:val="00481149"/>
    <w:rsid w:val="0049095C"/>
    <w:rsid w:val="00491504"/>
    <w:rsid w:val="00494837"/>
    <w:rsid w:val="004A595F"/>
    <w:rsid w:val="004C1C9D"/>
    <w:rsid w:val="004C250A"/>
    <w:rsid w:val="004C2AC7"/>
    <w:rsid w:val="004C3407"/>
    <w:rsid w:val="004C51EA"/>
    <w:rsid w:val="004D3AFB"/>
    <w:rsid w:val="004D73D3"/>
    <w:rsid w:val="004E587B"/>
    <w:rsid w:val="004F29B9"/>
    <w:rsid w:val="00504598"/>
    <w:rsid w:val="00506837"/>
    <w:rsid w:val="00521BF4"/>
    <w:rsid w:val="0052311A"/>
    <w:rsid w:val="00527C91"/>
    <w:rsid w:val="005322B0"/>
    <w:rsid w:val="00534958"/>
    <w:rsid w:val="005375C7"/>
    <w:rsid w:val="00537F18"/>
    <w:rsid w:val="005430CB"/>
    <w:rsid w:val="005473F9"/>
    <w:rsid w:val="005534EA"/>
    <w:rsid w:val="005554EE"/>
    <w:rsid w:val="0055755E"/>
    <w:rsid w:val="00557B30"/>
    <w:rsid w:val="005634B8"/>
    <w:rsid w:val="00564033"/>
    <w:rsid w:val="00572E45"/>
    <w:rsid w:val="0057470E"/>
    <w:rsid w:val="0058136E"/>
    <w:rsid w:val="00585B95"/>
    <w:rsid w:val="005A1B3E"/>
    <w:rsid w:val="005A61B7"/>
    <w:rsid w:val="005B268C"/>
    <w:rsid w:val="005C0531"/>
    <w:rsid w:val="005C158D"/>
    <w:rsid w:val="005D51E1"/>
    <w:rsid w:val="005D7FF0"/>
    <w:rsid w:val="005E7AE1"/>
    <w:rsid w:val="005F26BF"/>
    <w:rsid w:val="005F4B5E"/>
    <w:rsid w:val="005F5726"/>
    <w:rsid w:val="005F5BBA"/>
    <w:rsid w:val="005F6BE4"/>
    <w:rsid w:val="00602266"/>
    <w:rsid w:val="00605A88"/>
    <w:rsid w:val="00615883"/>
    <w:rsid w:val="00615FDF"/>
    <w:rsid w:val="006163E7"/>
    <w:rsid w:val="00616B83"/>
    <w:rsid w:val="006173C0"/>
    <w:rsid w:val="00621A26"/>
    <w:rsid w:val="00622077"/>
    <w:rsid w:val="00623ACF"/>
    <w:rsid w:val="00624EDC"/>
    <w:rsid w:val="0063300A"/>
    <w:rsid w:val="00635988"/>
    <w:rsid w:val="00647634"/>
    <w:rsid w:val="00651362"/>
    <w:rsid w:val="00651B5E"/>
    <w:rsid w:val="006525AF"/>
    <w:rsid w:val="00657146"/>
    <w:rsid w:val="0066257F"/>
    <w:rsid w:val="00665EA0"/>
    <w:rsid w:val="00666C8C"/>
    <w:rsid w:val="00671E8A"/>
    <w:rsid w:val="0067643F"/>
    <w:rsid w:val="0068219C"/>
    <w:rsid w:val="00682FA6"/>
    <w:rsid w:val="00692D62"/>
    <w:rsid w:val="006A005F"/>
    <w:rsid w:val="006A4564"/>
    <w:rsid w:val="006A4888"/>
    <w:rsid w:val="006B06F4"/>
    <w:rsid w:val="006B467A"/>
    <w:rsid w:val="006C6CA4"/>
    <w:rsid w:val="006D0689"/>
    <w:rsid w:val="006D3741"/>
    <w:rsid w:val="006D3F00"/>
    <w:rsid w:val="006E1763"/>
    <w:rsid w:val="006E2A6D"/>
    <w:rsid w:val="006E32BC"/>
    <w:rsid w:val="006E5994"/>
    <w:rsid w:val="006E6A8F"/>
    <w:rsid w:val="006E7F4D"/>
    <w:rsid w:val="006F43A6"/>
    <w:rsid w:val="006F500D"/>
    <w:rsid w:val="006F5449"/>
    <w:rsid w:val="006F5549"/>
    <w:rsid w:val="006F735A"/>
    <w:rsid w:val="006F7CEC"/>
    <w:rsid w:val="00700CCE"/>
    <w:rsid w:val="00702304"/>
    <w:rsid w:val="0070353E"/>
    <w:rsid w:val="00712CB2"/>
    <w:rsid w:val="007206F3"/>
    <w:rsid w:val="00735A39"/>
    <w:rsid w:val="00736D3A"/>
    <w:rsid w:val="007608B0"/>
    <w:rsid w:val="007653DC"/>
    <w:rsid w:val="0076765F"/>
    <w:rsid w:val="0077778D"/>
    <w:rsid w:val="00781BEF"/>
    <w:rsid w:val="00783D65"/>
    <w:rsid w:val="00784215"/>
    <w:rsid w:val="007853A4"/>
    <w:rsid w:val="00787A5E"/>
    <w:rsid w:val="00791B69"/>
    <w:rsid w:val="00793403"/>
    <w:rsid w:val="00796135"/>
    <w:rsid w:val="007A0D05"/>
    <w:rsid w:val="007A10ED"/>
    <w:rsid w:val="007C6B5B"/>
    <w:rsid w:val="007C7037"/>
    <w:rsid w:val="007D16D2"/>
    <w:rsid w:val="007D507E"/>
    <w:rsid w:val="007D6F15"/>
    <w:rsid w:val="007E1EE3"/>
    <w:rsid w:val="007E43CC"/>
    <w:rsid w:val="007E6980"/>
    <w:rsid w:val="007F5F77"/>
    <w:rsid w:val="00807865"/>
    <w:rsid w:val="008136FB"/>
    <w:rsid w:val="008165D1"/>
    <w:rsid w:val="00821DC5"/>
    <w:rsid w:val="00841DD4"/>
    <w:rsid w:val="00843AFC"/>
    <w:rsid w:val="00847E3D"/>
    <w:rsid w:val="008514AD"/>
    <w:rsid w:val="00852A43"/>
    <w:rsid w:val="008534B6"/>
    <w:rsid w:val="00853FA2"/>
    <w:rsid w:val="00854280"/>
    <w:rsid w:val="00871FB4"/>
    <w:rsid w:val="00873446"/>
    <w:rsid w:val="008772B4"/>
    <w:rsid w:val="00880C7A"/>
    <w:rsid w:val="00883572"/>
    <w:rsid w:val="00883BFC"/>
    <w:rsid w:val="00883F6B"/>
    <w:rsid w:val="00892292"/>
    <w:rsid w:val="00895972"/>
    <w:rsid w:val="00897B5A"/>
    <w:rsid w:val="008A4E5E"/>
    <w:rsid w:val="008C4D0D"/>
    <w:rsid w:val="008E38BD"/>
    <w:rsid w:val="008F2F29"/>
    <w:rsid w:val="008F5F18"/>
    <w:rsid w:val="008F7D87"/>
    <w:rsid w:val="009157CF"/>
    <w:rsid w:val="0092024B"/>
    <w:rsid w:val="00923DDF"/>
    <w:rsid w:val="00925D2E"/>
    <w:rsid w:val="00930564"/>
    <w:rsid w:val="00947E8D"/>
    <w:rsid w:val="00953258"/>
    <w:rsid w:val="0096029C"/>
    <w:rsid w:val="009605E6"/>
    <w:rsid w:val="00960901"/>
    <w:rsid w:val="00960B63"/>
    <w:rsid w:val="009615C7"/>
    <w:rsid w:val="00962525"/>
    <w:rsid w:val="0096786D"/>
    <w:rsid w:val="00967FF1"/>
    <w:rsid w:val="00970AFE"/>
    <w:rsid w:val="00975E1B"/>
    <w:rsid w:val="00976CF5"/>
    <w:rsid w:val="0099296F"/>
    <w:rsid w:val="0099503F"/>
    <w:rsid w:val="009956F8"/>
    <w:rsid w:val="009B1B22"/>
    <w:rsid w:val="009B2C7C"/>
    <w:rsid w:val="009B340F"/>
    <w:rsid w:val="009B6DD7"/>
    <w:rsid w:val="009C28EA"/>
    <w:rsid w:val="009D2F5A"/>
    <w:rsid w:val="009D4CEF"/>
    <w:rsid w:val="009D55F8"/>
    <w:rsid w:val="009E2522"/>
    <w:rsid w:val="009E4305"/>
    <w:rsid w:val="009E51F5"/>
    <w:rsid w:val="009F01F5"/>
    <w:rsid w:val="009F2832"/>
    <w:rsid w:val="009F3B65"/>
    <w:rsid w:val="009F7C26"/>
    <w:rsid w:val="009F7E73"/>
    <w:rsid w:val="00A028D6"/>
    <w:rsid w:val="00A044D8"/>
    <w:rsid w:val="00A06382"/>
    <w:rsid w:val="00A07F84"/>
    <w:rsid w:val="00A14245"/>
    <w:rsid w:val="00A15837"/>
    <w:rsid w:val="00A21FF3"/>
    <w:rsid w:val="00A248BD"/>
    <w:rsid w:val="00A25AC5"/>
    <w:rsid w:val="00A268C9"/>
    <w:rsid w:val="00A34B49"/>
    <w:rsid w:val="00A355F2"/>
    <w:rsid w:val="00A43FFD"/>
    <w:rsid w:val="00A47F58"/>
    <w:rsid w:val="00A507F6"/>
    <w:rsid w:val="00A53FEB"/>
    <w:rsid w:val="00A55297"/>
    <w:rsid w:val="00A55FAB"/>
    <w:rsid w:val="00A57306"/>
    <w:rsid w:val="00A649BE"/>
    <w:rsid w:val="00A71FBB"/>
    <w:rsid w:val="00A73195"/>
    <w:rsid w:val="00A77FCE"/>
    <w:rsid w:val="00A928E5"/>
    <w:rsid w:val="00A96322"/>
    <w:rsid w:val="00A97912"/>
    <w:rsid w:val="00AA3294"/>
    <w:rsid w:val="00AA5310"/>
    <w:rsid w:val="00AA5DE5"/>
    <w:rsid w:val="00AB0B5D"/>
    <w:rsid w:val="00AB3EB0"/>
    <w:rsid w:val="00AB6691"/>
    <w:rsid w:val="00AB7E16"/>
    <w:rsid w:val="00AC7155"/>
    <w:rsid w:val="00AD7A04"/>
    <w:rsid w:val="00AE0C9F"/>
    <w:rsid w:val="00AE6620"/>
    <w:rsid w:val="00AE7BB7"/>
    <w:rsid w:val="00AF4C8A"/>
    <w:rsid w:val="00AF609F"/>
    <w:rsid w:val="00AF7CBD"/>
    <w:rsid w:val="00B11861"/>
    <w:rsid w:val="00B1523F"/>
    <w:rsid w:val="00B348D1"/>
    <w:rsid w:val="00B377B1"/>
    <w:rsid w:val="00B40823"/>
    <w:rsid w:val="00B458B7"/>
    <w:rsid w:val="00B46470"/>
    <w:rsid w:val="00B4792D"/>
    <w:rsid w:val="00B5164D"/>
    <w:rsid w:val="00B5366F"/>
    <w:rsid w:val="00B57416"/>
    <w:rsid w:val="00B62798"/>
    <w:rsid w:val="00B63FEA"/>
    <w:rsid w:val="00B66F4B"/>
    <w:rsid w:val="00B67FE0"/>
    <w:rsid w:val="00B728DE"/>
    <w:rsid w:val="00B73CDF"/>
    <w:rsid w:val="00B74AAE"/>
    <w:rsid w:val="00B9271B"/>
    <w:rsid w:val="00B95FD9"/>
    <w:rsid w:val="00B9773E"/>
    <w:rsid w:val="00BA7A7B"/>
    <w:rsid w:val="00BB3C07"/>
    <w:rsid w:val="00BB478B"/>
    <w:rsid w:val="00BB4F7F"/>
    <w:rsid w:val="00BB74DB"/>
    <w:rsid w:val="00BC2576"/>
    <w:rsid w:val="00BD1B2B"/>
    <w:rsid w:val="00BD1EC1"/>
    <w:rsid w:val="00BD5BD4"/>
    <w:rsid w:val="00BF4AD7"/>
    <w:rsid w:val="00BF5044"/>
    <w:rsid w:val="00BF6462"/>
    <w:rsid w:val="00C001FB"/>
    <w:rsid w:val="00C004F7"/>
    <w:rsid w:val="00C0298A"/>
    <w:rsid w:val="00C0593B"/>
    <w:rsid w:val="00C16C01"/>
    <w:rsid w:val="00C264AE"/>
    <w:rsid w:val="00C266A8"/>
    <w:rsid w:val="00C41577"/>
    <w:rsid w:val="00C4425B"/>
    <w:rsid w:val="00C4497E"/>
    <w:rsid w:val="00C629A9"/>
    <w:rsid w:val="00C635F0"/>
    <w:rsid w:val="00C6668B"/>
    <w:rsid w:val="00C74BD2"/>
    <w:rsid w:val="00C854BC"/>
    <w:rsid w:val="00C90E95"/>
    <w:rsid w:val="00C92BB9"/>
    <w:rsid w:val="00C92E90"/>
    <w:rsid w:val="00C974C7"/>
    <w:rsid w:val="00C97DCF"/>
    <w:rsid w:val="00CA03A7"/>
    <w:rsid w:val="00CA5316"/>
    <w:rsid w:val="00CA5B97"/>
    <w:rsid w:val="00CB5A9D"/>
    <w:rsid w:val="00CC1589"/>
    <w:rsid w:val="00CC2A0B"/>
    <w:rsid w:val="00CD0558"/>
    <w:rsid w:val="00CD2AD5"/>
    <w:rsid w:val="00CD33D4"/>
    <w:rsid w:val="00CD3CA3"/>
    <w:rsid w:val="00CE4696"/>
    <w:rsid w:val="00CF611F"/>
    <w:rsid w:val="00D054D4"/>
    <w:rsid w:val="00D06865"/>
    <w:rsid w:val="00D06916"/>
    <w:rsid w:val="00D116F2"/>
    <w:rsid w:val="00D133CF"/>
    <w:rsid w:val="00D139D8"/>
    <w:rsid w:val="00D13B80"/>
    <w:rsid w:val="00D144BB"/>
    <w:rsid w:val="00D227C7"/>
    <w:rsid w:val="00D24193"/>
    <w:rsid w:val="00D27FFD"/>
    <w:rsid w:val="00D30A02"/>
    <w:rsid w:val="00D3248D"/>
    <w:rsid w:val="00D36171"/>
    <w:rsid w:val="00D37D49"/>
    <w:rsid w:val="00D4100A"/>
    <w:rsid w:val="00D431A8"/>
    <w:rsid w:val="00D50CB8"/>
    <w:rsid w:val="00D55019"/>
    <w:rsid w:val="00D62503"/>
    <w:rsid w:val="00D70C41"/>
    <w:rsid w:val="00D71E20"/>
    <w:rsid w:val="00D7276B"/>
    <w:rsid w:val="00D77854"/>
    <w:rsid w:val="00D8330E"/>
    <w:rsid w:val="00D86521"/>
    <w:rsid w:val="00D86A63"/>
    <w:rsid w:val="00D87A59"/>
    <w:rsid w:val="00D94099"/>
    <w:rsid w:val="00D95099"/>
    <w:rsid w:val="00D9765C"/>
    <w:rsid w:val="00DA6863"/>
    <w:rsid w:val="00DB09BE"/>
    <w:rsid w:val="00DB0A04"/>
    <w:rsid w:val="00DC09AD"/>
    <w:rsid w:val="00DC1CD4"/>
    <w:rsid w:val="00DC689E"/>
    <w:rsid w:val="00DE28CF"/>
    <w:rsid w:val="00DE2FB9"/>
    <w:rsid w:val="00E0225B"/>
    <w:rsid w:val="00E068FA"/>
    <w:rsid w:val="00E12948"/>
    <w:rsid w:val="00E1409C"/>
    <w:rsid w:val="00E154EF"/>
    <w:rsid w:val="00E15DB1"/>
    <w:rsid w:val="00E21DAA"/>
    <w:rsid w:val="00E26C86"/>
    <w:rsid w:val="00E27968"/>
    <w:rsid w:val="00E30C9B"/>
    <w:rsid w:val="00E346F3"/>
    <w:rsid w:val="00E411E6"/>
    <w:rsid w:val="00E4382E"/>
    <w:rsid w:val="00E50A15"/>
    <w:rsid w:val="00E51B52"/>
    <w:rsid w:val="00E54BC9"/>
    <w:rsid w:val="00E564ED"/>
    <w:rsid w:val="00E70CBE"/>
    <w:rsid w:val="00E75C2D"/>
    <w:rsid w:val="00E81203"/>
    <w:rsid w:val="00E900C1"/>
    <w:rsid w:val="00E914ED"/>
    <w:rsid w:val="00E932DC"/>
    <w:rsid w:val="00E97058"/>
    <w:rsid w:val="00EA145F"/>
    <w:rsid w:val="00EA6D34"/>
    <w:rsid w:val="00EB0C25"/>
    <w:rsid w:val="00EB31C9"/>
    <w:rsid w:val="00ED1EF8"/>
    <w:rsid w:val="00ED51F5"/>
    <w:rsid w:val="00ED6D3D"/>
    <w:rsid w:val="00EF530F"/>
    <w:rsid w:val="00F02270"/>
    <w:rsid w:val="00F02331"/>
    <w:rsid w:val="00F044E0"/>
    <w:rsid w:val="00F102A6"/>
    <w:rsid w:val="00F11FFF"/>
    <w:rsid w:val="00F133D8"/>
    <w:rsid w:val="00F13DB9"/>
    <w:rsid w:val="00F20A68"/>
    <w:rsid w:val="00F20C73"/>
    <w:rsid w:val="00F21634"/>
    <w:rsid w:val="00F30150"/>
    <w:rsid w:val="00F32C37"/>
    <w:rsid w:val="00F458ED"/>
    <w:rsid w:val="00F55453"/>
    <w:rsid w:val="00F57FA5"/>
    <w:rsid w:val="00F665EC"/>
    <w:rsid w:val="00F665FD"/>
    <w:rsid w:val="00F842C4"/>
    <w:rsid w:val="00F91FC6"/>
    <w:rsid w:val="00F95575"/>
    <w:rsid w:val="00FA2A00"/>
    <w:rsid w:val="00FA2E37"/>
    <w:rsid w:val="00FA361D"/>
    <w:rsid w:val="00FB1E62"/>
    <w:rsid w:val="00FC3B02"/>
    <w:rsid w:val="00FC519B"/>
    <w:rsid w:val="00FD4887"/>
    <w:rsid w:val="00FD6560"/>
    <w:rsid w:val="00FE08CC"/>
    <w:rsid w:val="00FF345A"/>
    <w:rsid w:val="00FF53AB"/>
    <w:rsid w:val="00FF6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8E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47328E"/>
    <w:rPr>
      <w:rFonts w:cs="Times New Roman"/>
    </w:rPr>
  </w:style>
  <w:style w:type="paragraph" w:styleId="List">
    <w:name w:val="List"/>
    <w:basedOn w:val="Normal"/>
    <w:uiPriority w:val="99"/>
    <w:rsid w:val="0047328E"/>
    <w:pPr>
      <w:ind w:left="420" w:hanging="420"/>
    </w:pPr>
    <w:rPr>
      <w:szCs w:val="20"/>
    </w:rPr>
  </w:style>
  <w:style w:type="paragraph" w:styleId="ListContinue">
    <w:name w:val="List Continue"/>
    <w:basedOn w:val="Normal"/>
    <w:uiPriority w:val="99"/>
    <w:rsid w:val="0047328E"/>
    <w:pPr>
      <w:spacing w:after="120"/>
      <w:ind w:left="420"/>
    </w:pPr>
    <w:rPr>
      <w:szCs w:val="20"/>
    </w:rPr>
  </w:style>
  <w:style w:type="paragraph" w:styleId="PlainText">
    <w:name w:val="Plain Text"/>
    <w:basedOn w:val="Normal"/>
    <w:link w:val="PlainTextChar"/>
    <w:uiPriority w:val="99"/>
    <w:rsid w:val="002E2822"/>
    <w:rPr>
      <w:rFonts w:ascii="宋体" w:eastAsia="仿宋体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宋体" w:hAnsi="Courier New" w:cs="Courier New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rsid w:val="0047328E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</w:rPr>
  </w:style>
  <w:style w:type="paragraph" w:customStyle="1" w:styleId="55">
    <w:name w:val="缩进55"/>
    <w:basedOn w:val="NormalIndent"/>
    <w:autoRedefine/>
    <w:uiPriority w:val="99"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NormalIndent">
    <w:name w:val="Normal Indent"/>
    <w:basedOn w:val="Normal"/>
    <w:uiPriority w:val="99"/>
    <w:rsid w:val="002E2822"/>
    <w:pPr>
      <w:ind w:firstLine="420"/>
    </w:pPr>
  </w:style>
  <w:style w:type="paragraph" w:customStyle="1" w:styleId="a">
    <w:name w:val="程序"/>
    <w:basedOn w:val="Normal"/>
    <w:autoRedefine/>
    <w:uiPriority w:val="99"/>
    <w:rsid w:val="002E2822"/>
    <w:pPr>
      <w:snapToGrid w:val="0"/>
      <w:spacing w:line="240" w:lineRule="atLeast"/>
    </w:pPr>
    <w:rPr>
      <w:rFonts w:ascii="Courier New" w:hAnsi="Courier New"/>
      <w:szCs w:val="20"/>
    </w:rPr>
  </w:style>
  <w:style w:type="paragraph" w:customStyle="1" w:styleId="a0">
    <w:name w:val="固定值"/>
    <w:basedOn w:val="Normal"/>
    <w:autoRedefine/>
    <w:uiPriority w:val="99"/>
    <w:rsid w:val="002E2822"/>
    <w:pPr>
      <w:snapToGrid w:val="0"/>
      <w:spacing w:line="120" w:lineRule="exact"/>
      <w:jc w:val="left"/>
    </w:pPr>
    <w:rPr>
      <w:kern w:val="21"/>
      <w:sz w:val="18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a1">
    <w:name w:val="程序代码"/>
    <w:basedOn w:val="Normal"/>
    <w:autoRedefine/>
    <w:uiPriority w:val="99"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/>
      <w:color w:val="000000"/>
      <w:kern w:val="21"/>
      <w:szCs w:val="21"/>
    </w:rPr>
  </w:style>
  <w:style w:type="paragraph" w:styleId="Date">
    <w:name w:val="Date"/>
    <w:basedOn w:val="Normal"/>
    <w:next w:val="Normal"/>
    <w:link w:val="DateChar"/>
    <w:uiPriority w:val="99"/>
    <w:rsid w:val="00D87A59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ListParagraph">
    <w:name w:val="List Paragraph"/>
    <w:basedOn w:val="Normal"/>
    <w:uiPriority w:val="99"/>
    <w:qFormat/>
    <w:rsid w:val="00E914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37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49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77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7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56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2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080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98">
          <w:marLeft w:val="2250"/>
          <w:marRight w:val="225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11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00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154</TotalTime>
  <Pages>3</Pages>
  <Words>796</Words>
  <Characters>4541</Characters>
  <Application>Microsoft Office Outlook</Application>
  <DocSecurity>0</DocSecurity>
  <Lines>0</Lines>
  <Paragraphs>0</Paragraphs>
  <ScaleCrop>false</ScaleCrop>
  <Company>杭州电子工业学院计算机学院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subject/>
  <dc:creator>施月玲</dc:creator>
  <cp:keywords/>
  <dc:description/>
  <cp:lastModifiedBy>Lee</cp:lastModifiedBy>
  <cp:revision>31</cp:revision>
  <cp:lastPrinted>2010-12-02T07:27:00Z</cp:lastPrinted>
  <dcterms:created xsi:type="dcterms:W3CDTF">2014-05-21T12:56:00Z</dcterms:created>
  <dcterms:modified xsi:type="dcterms:W3CDTF">2014-12-16T07:04:00Z</dcterms:modified>
</cp:coreProperties>
</file>